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7" w:type="pct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2480"/>
        <w:gridCol w:w="3305"/>
        <w:gridCol w:w="916"/>
        <w:gridCol w:w="250"/>
        <w:gridCol w:w="3270"/>
      </w:tblGrid>
      <w:tr w:rsidR="00AD6E6B" w:rsidTr="000918EF">
        <w:trPr>
          <w:trHeight w:val="756"/>
        </w:trPr>
        <w:tc>
          <w:tcPr>
            <w:tcW w:w="2480" w:type="dxa"/>
            <w:shd w:val="clear" w:color="auto" w:fill="auto"/>
            <w:tcMar>
              <w:top w:w="0" w:type="dxa"/>
            </w:tcMar>
          </w:tcPr>
          <w:p w:rsidR="00AD6E6B" w:rsidRDefault="00A94169" w:rsidP="002711D4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419225" cy="1426114"/>
                  <wp:effectExtent l="0" t="0" r="9525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500" t="10204" r="11765" b="193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26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1" w:type="dxa"/>
            <w:gridSpan w:val="4"/>
            <w:shd w:val="clear" w:color="auto" w:fill="auto"/>
          </w:tcPr>
          <w:p w:rsidR="00AD6E6B" w:rsidRPr="00D20AFD" w:rsidRDefault="005163B4" w:rsidP="00AD6E6B">
            <w:pPr>
              <w:pStyle w:val="Heading1"/>
              <w:rPr>
                <w:rFonts w:ascii="PetalGlyph" w:hAnsi="PetalGlyph"/>
                <w:color w:val="595959" w:themeColor="text1" w:themeTint="A6"/>
                <w:sz w:val="68"/>
                <w:szCs w:val="68"/>
              </w:rPr>
            </w:pPr>
            <w:r w:rsidRPr="00D20AFD">
              <w:rPr>
                <w:rFonts w:ascii="PetalGlyph" w:hAnsi="PetalGlyph"/>
                <w:color w:val="595959" w:themeColor="text1" w:themeTint="A6"/>
                <w:sz w:val="68"/>
                <w:szCs w:val="68"/>
              </w:rPr>
              <w:t>Lemongrass Acoustic Trio</w:t>
            </w:r>
          </w:p>
        </w:tc>
      </w:tr>
      <w:tr w:rsidR="002711D4" w:rsidTr="00A62DAE">
        <w:trPr>
          <w:trHeight w:val="468"/>
        </w:trPr>
        <w:tc>
          <w:tcPr>
            <w:tcW w:w="5785" w:type="dxa"/>
            <w:gridSpan w:val="2"/>
            <w:shd w:val="clear" w:color="auto" w:fill="auto"/>
            <w:tcMar>
              <w:top w:w="0" w:type="dxa"/>
            </w:tcMar>
          </w:tcPr>
          <w:p w:rsidR="002711D4" w:rsidRPr="002711D4" w:rsidRDefault="002711D4" w:rsidP="005163B4">
            <w:pPr>
              <w:pStyle w:val="Slogan"/>
            </w:pPr>
          </w:p>
        </w:tc>
        <w:tc>
          <w:tcPr>
            <w:tcW w:w="4436" w:type="dxa"/>
            <w:gridSpan w:val="3"/>
            <w:shd w:val="clear" w:color="auto" w:fill="auto"/>
          </w:tcPr>
          <w:p w:rsidR="002711D4" w:rsidRPr="005163B4" w:rsidRDefault="005163B4" w:rsidP="002711D4">
            <w:pPr>
              <w:pStyle w:val="Right-alignedtext"/>
              <w:rPr>
                <w:sz w:val="20"/>
              </w:rPr>
            </w:pPr>
            <w:r w:rsidRPr="005163B4">
              <w:rPr>
                <w:sz w:val="20"/>
              </w:rPr>
              <w:t xml:space="preserve">Invoice </w:t>
            </w:r>
            <w:r w:rsidR="002711D4" w:rsidRPr="005163B4">
              <w:rPr>
                <w:sz w:val="20"/>
              </w:rPr>
              <w:t xml:space="preserve">Date: </w:t>
            </w:r>
            <w:sdt>
              <w:sdtPr>
                <w:rPr>
                  <w:sz w:val="20"/>
                </w:rPr>
                <w:alias w:val="Date"/>
                <w:tag w:val="Date"/>
                <w:id w:val="1326370234"/>
                <w:placeholder>
                  <w:docPart w:val="C477CAFB9CB043788DCA85552273A22E"/>
                </w:placeholder>
                <w:date w:fullDate="2018-01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C90D60">
                  <w:rPr>
                    <w:sz w:val="20"/>
                  </w:rPr>
                  <w:t>January 31, 2018</w:t>
                </w:r>
              </w:sdtContent>
            </w:sdt>
          </w:p>
          <w:p w:rsidR="002711D4" w:rsidRPr="005163B4" w:rsidRDefault="002711D4" w:rsidP="005163B4">
            <w:pPr>
              <w:pStyle w:val="Right-alignedtext"/>
              <w:rPr>
                <w:sz w:val="20"/>
              </w:rPr>
            </w:pPr>
            <w:r w:rsidRPr="005163B4">
              <w:rPr>
                <w:sz w:val="20"/>
              </w:rPr>
              <w:t xml:space="preserve">INVOICE # </w:t>
            </w:r>
            <w:r w:rsidR="00C90D60">
              <w:rPr>
                <w:sz w:val="20"/>
              </w:rPr>
              <w:t>4-1801</w:t>
            </w:r>
            <w:r w:rsidR="00A62DAE">
              <w:rPr>
                <w:sz w:val="20"/>
              </w:rPr>
              <w:t>3</w:t>
            </w:r>
            <w:r w:rsidR="005C41BF">
              <w:rPr>
                <w:sz w:val="20"/>
              </w:rPr>
              <w:t>1</w:t>
            </w:r>
          </w:p>
        </w:tc>
      </w:tr>
      <w:tr w:rsidR="00A562C9" w:rsidTr="000918EF">
        <w:trPr>
          <w:trHeight w:val="603"/>
        </w:trPr>
        <w:tc>
          <w:tcPr>
            <w:tcW w:w="6701" w:type="dxa"/>
            <w:gridSpan w:val="3"/>
            <w:shd w:val="clear" w:color="auto" w:fill="auto"/>
            <w:tcMar>
              <w:top w:w="0" w:type="dxa"/>
            </w:tcMar>
          </w:tcPr>
          <w:p w:rsidR="00A562C9" w:rsidRPr="002711D4" w:rsidRDefault="005163B4" w:rsidP="00A562C9">
            <w:r w:rsidRPr="005163B4">
              <w:rPr>
                <w:sz w:val="20"/>
              </w:rPr>
              <w:t xml:space="preserve">To: </w:t>
            </w:r>
            <w:proofErr w:type="spellStart"/>
            <w:r w:rsidRPr="005163B4">
              <w:rPr>
                <w:sz w:val="20"/>
              </w:rPr>
              <w:t>Alila</w:t>
            </w:r>
            <w:proofErr w:type="spellEnd"/>
            <w:r w:rsidRPr="005163B4">
              <w:rPr>
                <w:sz w:val="20"/>
              </w:rPr>
              <w:t xml:space="preserve"> </w:t>
            </w:r>
            <w:proofErr w:type="spellStart"/>
            <w:r w:rsidRPr="005163B4">
              <w:rPr>
                <w:sz w:val="20"/>
              </w:rPr>
              <w:t>Diwa</w:t>
            </w:r>
            <w:proofErr w:type="spellEnd"/>
            <w:r w:rsidRPr="005163B4">
              <w:rPr>
                <w:sz w:val="20"/>
              </w:rPr>
              <w:t xml:space="preserve"> Goa</w:t>
            </w:r>
          </w:p>
        </w:tc>
        <w:tc>
          <w:tcPr>
            <w:tcW w:w="250" w:type="dxa"/>
            <w:shd w:val="clear" w:color="auto" w:fill="auto"/>
          </w:tcPr>
          <w:p w:rsidR="00A562C9" w:rsidRPr="002711D4" w:rsidRDefault="00A562C9" w:rsidP="00916B54">
            <w:pPr>
              <w:pStyle w:val="Heading2"/>
            </w:pPr>
          </w:p>
        </w:tc>
        <w:tc>
          <w:tcPr>
            <w:tcW w:w="3270" w:type="dxa"/>
            <w:shd w:val="clear" w:color="auto" w:fill="auto"/>
          </w:tcPr>
          <w:p w:rsidR="00A562C9" w:rsidRPr="005163B4" w:rsidRDefault="00A562C9" w:rsidP="00A562C9">
            <w:pPr>
              <w:pStyle w:val="Right-alignedtext"/>
              <w:rPr>
                <w:sz w:val="20"/>
              </w:rPr>
            </w:pPr>
          </w:p>
        </w:tc>
      </w:tr>
    </w:tbl>
    <w:p w:rsidR="00C50F0E" w:rsidRDefault="00C50F0E" w:rsidP="004F20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134"/>
        <w:gridCol w:w="5551"/>
        <w:gridCol w:w="1189"/>
        <w:gridCol w:w="1068"/>
        <w:gridCol w:w="1368"/>
      </w:tblGrid>
      <w:tr w:rsidR="000918EF" w:rsidRPr="001E3C2E" w:rsidTr="000C38BA">
        <w:trPr>
          <w:cantSplit/>
          <w:trHeight w:val="216"/>
        </w:trPr>
        <w:tc>
          <w:tcPr>
            <w:tcW w:w="113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0918EF" w:rsidRPr="000C38BA" w:rsidRDefault="000918EF" w:rsidP="00704C33">
            <w:pPr>
              <w:pStyle w:val="Heading2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Item #</w:t>
            </w:r>
          </w:p>
        </w:tc>
        <w:tc>
          <w:tcPr>
            <w:tcW w:w="555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0918EF" w:rsidRPr="000C38BA" w:rsidRDefault="000918EF" w:rsidP="00704C33">
            <w:pPr>
              <w:pStyle w:val="Heading2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Description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0918EF" w:rsidRPr="000C38BA" w:rsidRDefault="000918EF" w:rsidP="00704C33">
            <w:pPr>
              <w:pStyle w:val="Heading2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Unit Price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0918EF" w:rsidRPr="000C38BA" w:rsidRDefault="000918EF" w:rsidP="000918EF">
            <w:pPr>
              <w:pStyle w:val="Heading2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Quantity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0918EF" w:rsidRPr="000C38BA" w:rsidRDefault="000918EF" w:rsidP="00704C33">
            <w:pPr>
              <w:pStyle w:val="Heading2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Line Total</w:t>
            </w:r>
          </w:p>
        </w:tc>
      </w:tr>
      <w:tr w:rsidR="000C38BA" w:rsidRPr="001C2122" w:rsidTr="00A62DAE">
        <w:trPr>
          <w:cantSplit/>
          <w:trHeight w:val="2395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0C38BA" w:rsidRPr="000C38BA" w:rsidRDefault="000C38BA" w:rsidP="00A62DAE">
            <w:pPr>
              <w:jc w:val="right"/>
              <w:rPr>
                <w:sz w:val="20"/>
                <w:szCs w:val="20"/>
              </w:rPr>
            </w:pPr>
          </w:p>
          <w:p w:rsidR="000C38BA" w:rsidRDefault="000C38BA" w:rsidP="00A62DAE">
            <w:pPr>
              <w:jc w:val="right"/>
              <w:rPr>
                <w:sz w:val="20"/>
                <w:szCs w:val="20"/>
              </w:rPr>
            </w:pPr>
          </w:p>
          <w:p w:rsidR="00D20AFD" w:rsidRPr="000C38BA" w:rsidRDefault="00D20AFD" w:rsidP="00A62DAE">
            <w:pPr>
              <w:jc w:val="right"/>
              <w:rPr>
                <w:sz w:val="20"/>
                <w:szCs w:val="20"/>
              </w:rPr>
            </w:pPr>
          </w:p>
          <w:p w:rsidR="000C38BA" w:rsidRPr="000C38BA" w:rsidRDefault="000C38BA" w:rsidP="00A62DAE">
            <w:pPr>
              <w:jc w:val="right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1</w:t>
            </w:r>
          </w:p>
          <w:p w:rsidR="000C38BA" w:rsidRPr="000C38BA" w:rsidRDefault="000C38BA" w:rsidP="00A62DAE">
            <w:pPr>
              <w:jc w:val="right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2</w:t>
            </w:r>
          </w:p>
          <w:p w:rsidR="00DB0B36" w:rsidRDefault="000C38BA" w:rsidP="00A62DAE">
            <w:pPr>
              <w:jc w:val="right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3</w:t>
            </w:r>
          </w:p>
          <w:p w:rsidR="005C41BF" w:rsidRDefault="005C41BF" w:rsidP="00A62DA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C90D60" w:rsidRPr="000C38BA" w:rsidRDefault="00C90D60" w:rsidP="00A62DA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D20AFD" w:rsidRPr="00D20AFD" w:rsidRDefault="00D20AFD" w:rsidP="00A62DAE">
            <w:pPr>
              <w:rPr>
                <w:i/>
                <w:sz w:val="20"/>
                <w:szCs w:val="20"/>
              </w:rPr>
            </w:pPr>
            <w:r w:rsidRPr="00D20AFD">
              <w:rPr>
                <w:i/>
                <w:sz w:val="20"/>
                <w:szCs w:val="20"/>
              </w:rPr>
              <w:t>Lemongrass Acoustic Trio</w:t>
            </w:r>
          </w:p>
          <w:p w:rsidR="00D20AFD" w:rsidRPr="000C38BA" w:rsidRDefault="000C38BA" w:rsidP="00A62DAE">
            <w:pPr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Music performance at Edge Bar</w:t>
            </w:r>
          </w:p>
          <w:p w:rsidR="000C38BA" w:rsidRPr="000C38BA" w:rsidRDefault="000C38BA" w:rsidP="00A62DAE">
            <w:pPr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Wednesdays 6-9pm</w:t>
            </w:r>
          </w:p>
          <w:p w:rsidR="00DB0B36" w:rsidRDefault="00C90D60" w:rsidP="00A62D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3</w:t>
            </w:r>
            <w:r w:rsidRPr="00C90D60">
              <w:rPr>
                <w:sz w:val="20"/>
                <w:szCs w:val="20"/>
                <w:vertAlign w:val="superscript"/>
              </w:rPr>
              <w:t>rd</w:t>
            </w:r>
          </w:p>
          <w:p w:rsidR="00C90D60" w:rsidRDefault="00C90D60" w:rsidP="00A62D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10</w:t>
            </w:r>
            <w:r w:rsidRPr="00C90D60">
              <w:rPr>
                <w:sz w:val="20"/>
                <w:szCs w:val="20"/>
                <w:vertAlign w:val="superscript"/>
              </w:rPr>
              <w:t>th</w:t>
            </w:r>
          </w:p>
          <w:p w:rsidR="00C90D60" w:rsidRDefault="00C90D60" w:rsidP="00A62D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17</w:t>
            </w:r>
            <w:r w:rsidRPr="00C90D60">
              <w:rPr>
                <w:sz w:val="20"/>
                <w:szCs w:val="20"/>
                <w:vertAlign w:val="superscript"/>
              </w:rPr>
              <w:t>th</w:t>
            </w:r>
          </w:p>
          <w:p w:rsidR="00C90D60" w:rsidRDefault="00C90D60" w:rsidP="00A62D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24</w:t>
            </w:r>
            <w:r w:rsidRPr="00C90D60">
              <w:rPr>
                <w:sz w:val="20"/>
                <w:szCs w:val="20"/>
                <w:vertAlign w:val="superscript"/>
              </w:rPr>
              <w:t>th</w:t>
            </w:r>
          </w:p>
          <w:p w:rsidR="00C90D60" w:rsidRPr="00C90D60" w:rsidRDefault="00C90D60" w:rsidP="00A62D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31</w:t>
            </w:r>
            <w:r w:rsidRPr="00C90D60">
              <w:rPr>
                <w:sz w:val="20"/>
                <w:szCs w:val="20"/>
                <w:vertAlign w:val="superscript"/>
              </w:rPr>
              <w:t>st</w:t>
            </w:r>
          </w:p>
          <w:p w:rsidR="00A62DAE" w:rsidRDefault="00A62DAE" w:rsidP="00A62DAE">
            <w:pPr>
              <w:rPr>
                <w:sz w:val="20"/>
                <w:szCs w:val="20"/>
              </w:rPr>
            </w:pPr>
          </w:p>
          <w:p w:rsidR="00A62DAE" w:rsidRDefault="00A62DAE" w:rsidP="00A62DAE">
            <w:pPr>
              <w:rPr>
                <w:sz w:val="20"/>
                <w:szCs w:val="20"/>
              </w:rPr>
            </w:pPr>
          </w:p>
          <w:p w:rsidR="00DB0B36" w:rsidRPr="004C1EAB" w:rsidRDefault="00DB0B36" w:rsidP="00A62DAE">
            <w:pPr>
              <w:rPr>
                <w:i/>
                <w:sz w:val="20"/>
                <w:szCs w:val="20"/>
              </w:rPr>
            </w:pPr>
            <w:r w:rsidRPr="004C1EAB">
              <w:rPr>
                <w:i/>
                <w:sz w:val="20"/>
                <w:szCs w:val="20"/>
              </w:rPr>
              <w:t>(GST not applicable)</w:t>
            </w:r>
          </w:p>
        </w:tc>
        <w:tc>
          <w:tcPr>
            <w:tcW w:w="11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C38BA" w:rsidRPr="000C38BA" w:rsidRDefault="000C38BA" w:rsidP="000C38BA">
            <w:pPr>
              <w:pStyle w:val="Right-alignedtext"/>
              <w:jc w:val="left"/>
              <w:rPr>
                <w:sz w:val="20"/>
                <w:szCs w:val="20"/>
              </w:rPr>
            </w:pPr>
            <w:r w:rsidRPr="00AC2AF9">
              <w:rPr>
                <w:rFonts w:ascii="Arial" w:hAnsi="Arial" w:cs="Arial"/>
                <w:sz w:val="20"/>
                <w:szCs w:val="20"/>
              </w:rPr>
              <w:t>₹</w:t>
            </w:r>
            <w:r w:rsidRPr="00AC2AF9">
              <w:rPr>
                <w:rFonts w:cs="Arial"/>
                <w:sz w:val="20"/>
                <w:szCs w:val="20"/>
              </w:rPr>
              <w:t xml:space="preserve"> </w:t>
            </w:r>
            <w:r w:rsidRPr="000C38BA">
              <w:rPr>
                <w:sz w:val="20"/>
                <w:szCs w:val="20"/>
              </w:rPr>
              <w:t>7500/-</w:t>
            </w:r>
          </w:p>
        </w:tc>
        <w:tc>
          <w:tcPr>
            <w:tcW w:w="10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38BA" w:rsidRPr="000C38BA" w:rsidRDefault="00C90D60" w:rsidP="000C38BA">
            <w:pPr>
              <w:pStyle w:val="Right-alignedtex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C38BA" w:rsidRPr="000C38BA" w:rsidRDefault="000C38BA" w:rsidP="00C90D60">
            <w:pPr>
              <w:pStyle w:val="Right-alignedtext"/>
              <w:jc w:val="left"/>
              <w:rPr>
                <w:sz w:val="20"/>
                <w:szCs w:val="20"/>
              </w:rPr>
            </w:pPr>
            <w:r w:rsidRPr="000C38BA">
              <w:rPr>
                <w:rFonts w:ascii="Arial" w:hAnsi="Arial" w:cs="Arial"/>
                <w:sz w:val="20"/>
                <w:szCs w:val="20"/>
              </w:rPr>
              <w:t xml:space="preserve">₹ </w:t>
            </w:r>
            <w:r w:rsidR="00C90D60">
              <w:rPr>
                <w:sz w:val="20"/>
                <w:szCs w:val="20"/>
              </w:rPr>
              <w:t>37,500</w:t>
            </w:r>
            <w:r w:rsidRPr="000C38BA">
              <w:rPr>
                <w:sz w:val="20"/>
                <w:szCs w:val="20"/>
              </w:rPr>
              <w:t>/-</w:t>
            </w:r>
          </w:p>
        </w:tc>
      </w:tr>
      <w:tr w:rsidR="000C38BA" w:rsidRPr="001C2122" w:rsidTr="000C38BA">
        <w:trPr>
          <w:cantSplit/>
          <w:trHeight w:val="54"/>
        </w:trPr>
        <w:tc>
          <w:tcPr>
            <w:tcW w:w="894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38BA" w:rsidRPr="000C38BA" w:rsidRDefault="000C38BA" w:rsidP="00A562C9">
            <w:pPr>
              <w:pStyle w:val="Right-alignedtext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Subtotal</w:t>
            </w:r>
          </w:p>
        </w:tc>
        <w:tc>
          <w:tcPr>
            <w:tcW w:w="13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C38BA" w:rsidRPr="000C38BA" w:rsidRDefault="000C38BA" w:rsidP="00C90D60">
            <w:pPr>
              <w:pStyle w:val="Right-alignedtext"/>
              <w:rPr>
                <w:sz w:val="20"/>
                <w:szCs w:val="20"/>
              </w:rPr>
            </w:pPr>
            <w:r w:rsidRPr="000C38BA">
              <w:rPr>
                <w:rFonts w:ascii="Arial" w:hAnsi="Arial" w:cs="Arial"/>
                <w:sz w:val="20"/>
                <w:szCs w:val="20"/>
              </w:rPr>
              <w:t xml:space="preserve">₹ </w:t>
            </w:r>
            <w:r w:rsidR="00C90D60">
              <w:rPr>
                <w:sz w:val="20"/>
                <w:szCs w:val="20"/>
              </w:rPr>
              <w:t>37,500</w:t>
            </w:r>
            <w:r w:rsidRPr="000C38BA">
              <w:rPr>
                <w:sz w:val="20"/>
                <w:szCs w:val="20"/>
              </w:rPr>
              <w:t>/-</w:t>
            </w:r>
          </w:p>
        </w:tc>
      </w:tr>
      <w:tr w:rsidR="000C38BA" w:rsidRPr="001C2122" w:rsidTr="000C38BA">
        <w:trPr>
          <w:cantSplit/>
          <w:trHeight w:val="52"/>
        </w:trPr>
        <w:tc>
          <w:tcPr>
            <w:tcW w:w="894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38BA" w:rsidRPr="000C38BA" w:rsidRDefault="000C38BA" w:rsidP="00A562C9">
            <w:pPr>
              <w:pStyle w:val="Right-alignedtext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TDS Deduction @10%</w:t>
            </w:r>
          </w:p>
        </w:tc>
        <w:tc>
          <w:tcPr>
            <w:tcW w:w="13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C38BA" w:rsidRPr="000C38BA" w:rsidRDefault="000C38BA" w:rsidP="005C41BF">
            <w:pPr>
              <w:pStyle w:val="Right-alignedtext"/>
              <w:rPr>
                <w:sz w:val="20"/>
                <w:szCs w:val="20"/>
              </w:rPr>
            </w:pPr>
            <w:r w:rsidRPr="000C38BA">
              <w:rPr>
                <w:rFonts w:ascii="Arial" w:hAnsi="Arial" w:cs="Arial"/>
                <w:sz w:val="20"/>
                <w:szCs w:val="20"/>
              </w:rPr>
              <w:t xml:space="preserve">₹ </w:t>
            </w:r>
            <w:r w:rsidR="00C90D60">
              <w:rPr>
                <w:sz w:val="20"/>
                <w:szCs w:val="20"/>
              </w:rPr>
              <w:t>375</w:t>
            </w:r>
            <w:r w:rsidR="005C41BF">
              <w:rPr>
                <w:sz w:val="20"/>
                <w:szCs w:val="20"/>
              </w:rPr>
              <w:t>0</w:t>
            </w:r>
            <w:r w:rsidRPr="000C38BA">
              <w:rPr>
                <w:sz w:val="20"/>
                <w:szCs w:val="20"/>
              </w:rPr>
              <w:t>/-</w:t>
            </w:r>
          </w:p>
        </w:tc>
      </w:tr>
      <w:tr w:rsidR="000C38BA" w:rsidRPr="001C2122" w:rsidTr="000C38BA">
        <w:trPr>
          <w:cantSplit/>
          <w:trHeight w:val="52"/>
        </w:trPr>
        <w:tc>
          <w:tcPr>
            <w:tcW w:w="894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38BA" w:rsidRPr="000C38BA" w:rsidRDefault="000C38BA" w:rsidP="00A562C9">
            <w:pPr>
              <w:pStyle w:val="Right-alignedtext"/>
              <w:rPr>
                <w:sz w:val="20"/>
                <w:szCs w:val="20"/>
              </w:rPr>
            </w:pPr>
            <w:r w:rsidRPr="000C38BA">
              <w:rPr>
                <w:sz w:val="20"/>
                <w:szCs w:val="20"/>
              </w:rPr>
              <w:t>Amount Payable (in words below)</w:t>
            </w:r>
          </w:p>
        </w:tc>
        <w:tc>
          <w:tcPr>
            <w:tcW w:w="13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C38BA" w:rsidRPr="000C38BA" w:rsidRDefault="000C38BA" w:rsidP="00E11203">
            <w:pPr>
              <w:pStyle w:val="Right-alignedtext"/>
              <w:rPr>
                <w:b/>
                <w:sz w:val="20"/>
                <w:szCs w:val="20"/>
              </w:rPr>
            </w:pPr>
            <w:r w:rsidRPr="000C38BA">
              <w:rPr>
                <w:rFonts w:ascii="Arial" w:hAnsi="Arial" w:cs="Arial"/>
                <w:b/>
                <w:sz w:val="20"/>
                <w:szCs w:val="20"/>
              </w:rPr>
              <w:t xml:space="preserve">₹ </w:t>
            </w:r>
            <w:r w:rsidR="00C90D60">
              <w:rPr>
                <w:b/>
                <w:sz w:val="20"/>
                <w:szCs w:val="20"/>
              </w:rPr>
              <w:t>33,750</w:t>
            </w:r>
            <w:r w:rsidRPr="000C38BA">
              <w:rPr>
                <w:b/>
                <w:sz w:val="20"/>
                <w:szCs w:val="20"/>
              </w:rPr>
              <w:t>/-</w:t>
            </w:r>
          </w:p>
        </w:tc>
      </w:tr>
      <w:tr w:rsidR="000C38BA" w:rsidRPr="001C2122" w:rsidTr="000C38BA">
        <w:trPr>
          <w:cantSplit/>
          <w:trHeight w:val="52"/>
        </w:trPr>
        <w:tc>
          <w:tcPr>
            <w:tcW w:w="1031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C38BA" w:rsidRPr="000C38BA" w:rsidRDefault="000C38BA" w:rsidP="00C90D60">
            <w:pPr>
              <w:pStyle w:val="Right-alignedtext"/>
              <w:rPr>
                <w:b/>
                <w:sz w:val="20"/>
                <w:szCs w:val="20"/>
              </w:rPr>
            </w:pPr>
            <w:r w:rsidRPr="000C38BA">
              <w:rPr>
                <w:b/>
                <w:sz w:val="20"/>
                <w:szCs w:val="20"/>
              </w:rPr>
              <w:t xml:space="preserve">Rupees </w:t>
            </w:r>
            <w:r w:rsidR="00C90D60">
              <w:rPr>
                <w:b/>
                <w:sz w:val="20"/>
                <w:szCs w:val="20"/>
              </w:rPr>
              <w:t xml:space="preserve">Thirty Three </w:t>
            </w:r>
            <w:r w:rsidR="00A62DAE">
              <w:rPr>
                <w:b/>
                <w:sz w:val="20"/>
                <w:szCs w:val="20"/>
              </w:rPr>
              <w:t>Thousand</w:t>
            </w:r>
            <w:r w:rsidRPr="000C38BA">
              <w:rPr>
                <w:b/>
                <w:sz w:val="20"/>
                <w:szCs w:val="20"/>
              </w:rPr>
              <w:t xml:space="preserve"> </w:t>
            </w:r>
            <w:r w:rsidR="00C90D60">
              <w:rPr>
                <w:b/>
                <w:sz w:val="20"/>
                <w:szCs w:val="20"/>
              </w:rPr>
              <w:t xml:space="preserve">Seven Hundred And Fifty </w:t>
            </w:r>
            <w:r w:rsidRPr="000C38BA">
              <w:rPr>
                <w:b/>
                <w:sz w:val="20"/>
                <w:szCs w:val="20"/>
              </w:rPr>
              <w:t>only</w:t>
            </w:r>
          </w:p>
        </w:tc>
      </w:tr>
    </w:tbl>
    <w:p w:rsidR="000E042A" w:rsidRPr="00DB0B36" w:rsidRDefault="00DB0B36" w:rsidP="00CA1C8D">
      <w:pPr>
        <w:pStyle w:val="ContactInfo"/>
        <w:rPr>
          <w:color w:val="auto"/>
          <w:sz w:val="20"/>
        </w:rPr>
      </w:pPr>
      <w:r w:rsidRPr="00DB0B36">
        <w:rPr>
          <w:color w:val="auto"/>
          <w:sz w:val="20"/>
        </w:rPr>
        <w:t xml:space="preserve">Kindly make </w:t>
      </w:r>
      <w:proofErr w:type="spellStart"/>
      <w:r w:rsidRPr="00DB0B36">
        <w:rPr>
          <w:color w:val="auto"/>
          <w:sz w:val="20"/>
        </w:rPr>
        <w:t>cheque</w:t>
      </w:r>
      <w:proofErr w:type="spellEnd"/>
      <w:r w:rsidRPr="00DB0B36">
        <w:rPr>
          <w:color w:val="auto"/>
          <w:sz w:val="20"/>
        </w:rPr>
        <w:t xml:space="preserve"> </w:t>
      </w:r>
      <w:r w:rsidR="000E042A" w:rsidRPr="00DB0B36">
        <w:rPr>
          <w:color w:val="auto"/>
          <w:sz w:val="20"/>
        </w:rPr>
        <w:t xml:space="preserve">payable to </w:t>
      </w:r>
      <w:sdt>
        <w:sdtPr>
          <w:rPr>
            <w:b/>
            <w:color w:val="auto"/>
            <w:sz w:val="20"/>
          </w:rPr>
          <w:alias w:val="Company"/>
          <w:tag w:val="Company"/>
          <w:id w:val="805290255"/>
          <w:placeholder>
            <w:docPart w:val="65CFB6E0FF6A4F9EA53A06185864C54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proofErr w:type="spellStart"/>
          <w:r w:rsidR="005163B4" w:rsidRPr="00DB0B36">
            <w:rPr>
              <w:b/>
              <w:color w:val="auto"/>
              <w:sz w:val="20"/>
            </w:rPr>
            <w:t>Anand</w:t>
          </w:r>
          <w:proofErr w:type="spellEnd"/>
          <w:r w:rsidR="005163B4" w:rsidRPr="00DB0B36">
            <w:rPr>
              <w:b/>
              <w:color w:val="auto"/>
              <w:sz w:val="20"/>
            </w:rPr>
            <w:t xml:space="preserve"> Lobo</w:t>
          </w:r>
        </w:sdtContent>
      </w:sdt>
      <w:r w:rsidR="007C11DB" w:rsidRPr="007C11DB">
        <w:rPr>
          <w:color w:val="auto"/>
          <w:sz w:val="20"/>
        </w:rPr>
        <w:t xml:space="preserve"> (</w:t>
      </w:r>
      <w:r w:rsidR="007C11DB">
        <w:rPr>
          <w:color w:val="auto"/>
          <w:sz w:val="20"/>
        </w:rPr>
        <w:t xml:space="preserve">PAN#: </w:t>
      </w:r>
      <w:r w:rsidR="007C11DB" w:rsidRPr="007C11DB">
        <w:rPr>
          <w:color w:val="auto"/>
          <w:sz w:val="20"/>
        </w:rPr>
        <w:t>AKFPL2368F)</w:t>
      </w:r>
    </w:p>
    <w:p w:rsidR="00A562C9" w:rsidRDefault="00202E66" w:rsidP="005163B4">
      <w:pPr>
        <w:pStyle w:val="Thankyou"/>
        <w:rPr>
          <w:color w:val="auto"/>
          <w:sz w:val="20"/>
        </w:rPr>
      </w:pPr>
      <w:r w:rsidRPr="00DB0B36">
        <w:rPr>
          <w:color w:val="auto"/>
          <w:sz w:val="20"/>
        </w:rPr>
        <w:t xml:space="preserve">Thank </w:t>
      </w:r>
      <w:r w:rsidR="005163B4" w:rsidRPr="00DB0B36">
        <w:rPr>
          <w:color w:val="auto"/>
          <w:sz w:val="20"/>
        </w:rPr>
        <w:t>you!</w:t>
      </w:r>
    </w:p>
    <w:p w:rsidR="00D20AFD" w:rsidRDefault="00D20AFD" w:rsidP="00D20AFD"/>
    <w:p w:rsidR="00D20AFD" w:rsidRDefault="00AF54D7" w:rsidP="00D20AFD">
      <w:pPr>
        <w:jc w:val="righ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85725</wp:posOffset>
            </wp:positionV>
            <wp:extent cx="582295" cy="381000"/>
            <wp:effectExtent l="19050" t="0" r="8255" b="0"/>
            <wp:wrapNone/>
            <wp:docPr id="2" name="Picture 1" descr="Signatur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sma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AFD" w:rsidRDefault="00D20AFD" w:rsidP="00D20AFD">
      <w:pPr>
        <w:jc w:val="right"/>
        <w:rPr>
          <w:sz w:val="22"/>
        </w:rPr>
      </w:pPr>
    </w:p>
    <w:p w:rsidR="00D20AFD" w:rsidRDefault="00D20AFD" w:rsidP="00D20AFD">
      <w:pPr>
        <w:jc w:val="right"/>
        <w:rPr>
          <w:sz w:val="22"/>
        </w:rPr>
      </w:pPr>
      <w:r>
        <w:rPr>
          <w:sz w:val="22"/>
        </w:rPr>
        <w:t>________________</w:t>
      </w:r>
      <w:r>
        <w:rPr>
          <w:sz w:val="22"/>
        </w:rPr>
        <w:tab/>
        <w:t xml:space="preserve">  </w:t>
      </w:r>
    </w:p>
    <w:p w:rsidR="00D20AFD" w:rsidRPr="00D20AFD" w:rsidRDefault="00D20AFD" w:rsidP="00D20AFD">
      <w:pPr>
        <w:jc w:val="right"/>
        <w:rPr>
          <w:sz w:val="22"/>
        </w:rPr>
      </w:pPr>
      <w:r>
        <w:rPr>
          <w:sz w:val="22"/>
        </w:rPr>
        <w:t xml:space="preserve">   (</w:t>
      </w:r>
      <w:proofErr w:type="spellStart"/>
      <w:r>
        <w:rPr>
          <w:sz w:val="22"/>
        </w:rPr>
        <w:t>Anand</w:t>
      </w:r>
      <w:proofErr w:type="spellEnd"/>
      <w:r>
        <w:rPr>
          <w:sz w:val="22"/>
        </w:rPr>
        <w:t xml:space="preserve"> Lobo)</w:t>
      </w:r>
      <w:r>
        <w:rPr>
          <w:sz w:val="22"/>
        </w:rPr>
        <w:tab/>
      </w:r>
    </w:p>
    <w:sectPr w:rsidR="00D20AFD" w:rsidRPr="00D20AFD" w:rsidSect="00497824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talGlyph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D2DED"/>
    <w:multiLevelType w:val="hybridMultilevel"/>
    <w:tmpl w:val="055027C2"/>
    <w:lvl w:ilvl="0" w:tplc="9160A4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drawingGridHorizontalSpacing w:val="80"/>
  <w:displayHorizontalDrawingGridEvery w:val="2"/>
  <w:characterSpacingControl w:val="doNotCompress"/>
  <w:compat/>
  <w:rsids>
    <w:rsidRoot w:val="005163B4"/>
    <w:rsid w:val="00010191"/>
    <w:rsid w:val="00047F0F"/>
    <w:rsid w:val="000653AC"/>
    <w:rsid w:val="000918EF"/>
    <w:rsid w:val="000C38BA"/>
    <w:rsid w:val="000E042A"/>
    <w:rsid w:val="000F6B47"/>
    <w:rsid w:val="000F7D4F"/>
    <w:rsid w:val="00140EA0"/>
    <w:rsid w:val="00202E66"/>
    <w:rsid w:val="00245463"/>
    <w:rsid w:val="002523E9"/>
    <w:rsid w:val="002711D4"/>
    <w:rsid w:val="00272EA7"/>
    <w:rsid w:val="002F6035"/>
    <w:rsid w:val="00311C97"/>
    <w:rsid w:val="00313D3A"/>
    <w:rsid w:val="00323154"/>
    <w:rsid w:val="003272DA"/>
    <w:rsid w:val="003E5FCD"/>
    <w:rsid w:val="003F0E10"/>
    <w:rsid w:val="00430969"/>
    <w:rsid w:val="00442CDA"/>
    <w:rsid w:val="0045588D"/>
    <w:rsid w:val="00497824"/>
    <w:rsid w:val="004C1EAB"/>
    <w:rsid w:val="004F0260"/>
    <w:rsid w:val="004F202D"/>
    <w:rsid w:val="005163B4"/>
    <w:rsid w:val="005209B5"/>
    <w:rsid w:val="005C41BF"/>
    <w:rsid w:val="006F1903"/>
    <w:rsid w:val="00704C33"/>
    <w:rsid w:val="00711DF0"/>
    <w:rsid w:val="0073469B"/>
    <w:rsid w:val="007B38EB"/>
    <w:rsid w:val="007C11DB"/>
    <w:rsid w:val="007F5E5E"/>
    <w:rsid w:val="00820427"/>
    <w:rsid w:val="008C5A0E"/>
    <w:rsid w:val="008E45DF"/>
    <w:rsid w:val="008E4F88"/>
    <w:rsid w:val="00954EF9"/>
    <w:rsid w:val="009D7158"/>
    <w:rsid w:val="00A36DA2"/>
    <w:rsid w:val="00A472D4"/>
    <w:rsid w:val="00A562C9"/>
    <w:rsid w:val="00A62DAE"/>
    <w:rsid w:val="00A63377"/>
    <w:rsid w:val="00A87BAC"/>
    <w:rsid w:val="00A908B1"/>
    <w:rsid w:val="00A94169"/>
    <w:rsid w:val="00AA58F4"/>
    <w:rsid w:val="00AC2AF9"/>
    <w:rsid w:val="00AD6E6B"/>
    <w:rsid w:val="00AF54D7"/>
    <w:rsid w:val="00B04B5A"/>
    <w:rsid w:val="00B436FD"/>
    <w:rsid w:val="00BC1C07"/>
    <w:rsid w:val="00C50F0E"/>
    <w:rsid w:val="00C86F4C"/>
    <w:rsid w:val="00C90D60"/>
    <w:rsid w:val="00CA1C8D"/>
    <w:rsid w:val="00CC54CC"/>
    <w:rsid w:val="00D20AFD"/>
    <w:rsid w:val="00D719AB"/>
    <w:rsid w:val="00D824D4"/>
    <w:rsid w:val="00DB0B36"/>
    <w:rsid w:val="00DD4220"/>
    <w:rsid w:val="00E020A7"/>
    <w:rsid w:val="00E249ED"/>
    <w:rsid w:val="00E34C97"/>
    <w:rsid w:val="00E47F00"/>
    <w:rsid w:val="00EB4F05"/>
    <w:rsid w:val="00FE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11D4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2711D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2711D4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1D4"/>
    <w:rPr>
      <w:color w:val="808080"/>
    </w:rPr>
  </w:style>
  <w:style w:type="paragraph" w:customStyle="1" w:styleId="Right-alignedtext">
    <w:name w:val="Right-aligned text"/>
    <w:basedOn w:val="Normal"/>
    <w:qFormat/>
    <w:rsid w:val="002711D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qFormat/>
    <w:rsid w:val="00AA58F4"/>
    <w:rPr>
      <w:bCs/>
      <w:i/>
      <w:color w:val="A6A6A6" w:themeColor="background1" w:themeShade="A6"/>
      <w:spacing w:val="4"/>
      <w:sz w:val="14"/>
      <w:szCs w:val="18"/>
    </w:rPr>
  </w:style>
  <w:style w:type="paragraph" w:customStyle="1" w:styleId="ContactInfo">
    <w:name w:val="Contact Info"/>
    <w:basedOn w:val="Normal"/>
    <w:unhideWhenUsed/>
    <w:qFormat/>
    <w:rsid w:val="002711D4"/>
    <w:pPr>
      <w:spacing w:before="520"/>
      <w:jc w:val="center"/>
    </w:pPr>
    <w:rPr>
      <w:color w:val="A6A6A6" w:themeColor="background1" w:themeShade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9416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11D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unhideWhenUsed/>
    <w:qFormat/>
    <w:rsid w:val="002711D4"/>
    <w:pPr>
      <w:spacing w:before="100"/>
      <w:jc w:val="center"/>
    </w:pPr>
    <w:rPr>
      <w:b/>
      <w:i/>
    </w:rPr>
  </w:style>
  <w:style w:type="paragraph" w:styleId="ListParagraph">
    <w:name w:val="List Paragraph"/>
    <w:basedOn w:val="Normal"/>
    <w:uiPriority w:val="34"/>
    <w:unhideWhenUsed/>
    <w:qFormat/>
    <w:rsid w:val="000C3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%20Lobo\AppData\Roaming\Microsoft\Templates\Simple_Lines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77CAFB9CB043788DCA85552273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5F92-DCEF-4150-A127-8854D4E7BABA}"/>
      </w:docPartPr>
      <w:docPartBody>
        <w:p w:rsidR="00696D42" w:rsidRDefault="00E861E9">
          <w:pPr>
            <w:pStyle w:val="C477CAFB9CB043788DCA85552273A22E"/>
          </w:pPr>
          <w:r>
            <w:t>[Click to select date]</w:t>
          </w:r>
        </w:p>
      </w:docPartBody>
    </w:docPart>
    <w:docPart>
      <w:docPartPr>
        <w:name w:val="65CFB6E0FF6A4F9EA53A06185864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B7D38-13BF-4247-927D-0302802D72EB}"/>
      </w:docPartPr>
      <w:docPartBody>
        <w:p w:rsidR="00696D42" w:rsidRDefault="00E861E9">
          <w:pPr>
            <w:pStyle w:val="65CFB6E0FF6A4F9EA53A06185864C542"/>
          </w:pPr>
          <w:r w:rsidRPr="0006355F">
            <w:t>[Your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talGlyph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61E9"/>
    <w:rsid w:val="0010618F"/>
    <w:rsid w:val="00696D42"/>
    <w:rsid w:val="00E56424"/>
    <w:rsid w:val="00E8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953040D6A423D8EDAC793946ACF08">
    <w:name w:val="EC6953040D6A423D8EDAC793946ACF08"/>
    <w:rsid w:val="00696D42"/>
  </w:style>
  <w:style w:type="paragraph" w:customStyle="1" w:styleId="C477CAFB9CB043788DCA85552273A22E">
    <w:name w:val="C477CAFB9CB043788DCA85552273A22E"/>
    <w:rsid w:val="00696D42"/>
  </w:style>
  <w:style w:type="paragraph" w:customStyle="1" w:styleId="87F15D0C3F914E198591466AB64D6217">
    <w:name w:val="87F15D0C3F914E198591466AB64D6217"/>
    <w:rsid w:val="00696D42"/>
  </w:style>
  <w:style w:type="paragraph" w:customStyle="1" w:styleId="86EF6CE2A17C4D4DBB4718BF070295E7">
    <w:name w:val="86EF6CE2A17C4D4DBB4718BF070295E7"/>
    <w:rsid w:val="00696D42"/>
  </w:style>
  <w:style w:type="paragraph" w:customStyle="1" w:styleId="10B6585842B148CD96CA2D0D8E4A9D69">
    <w:name w:val="10B6585842B148CD96CA2D0D8E4A9D69"/>
    <w:rsid w:val="00696D42"/>
  </w:style>
  <w:style w:type="paragraph" w:customStyle="1" w:styleId="E98C8339FEE64CE89F5DADB7278A4F36">
    <w:name w:val="E98C8339FEE64CE89F5DADB7278A4F36"/>
    <w:rsid w:val="00696D42"/>
  </w:style>
  <w:style w:type="paragraph" w:customStyle="1" w:styleId="100AF59CBE174BFF9B0E1C45F65DAE4F">
    <w:name w:val="100AF59CBE174BFF9B0E1C45F65DAE4F"/>
    <w:rsid w:val="00696D42"/>
  </w:style>
  <w:style w:type="paragraph" w:customStyle="1" w:styleId="F66B1D3A238D4627AEB5633E6813629B">
    <w:name w:val="F66B1D3A238D4627AEB5633E6813629B"/>
    <w:rsid w:val="00696D42"/>
  </w:style>
  <w:style w:type="paragraph" w:customStyle="1" w:styleId="F77B6FACF7D84B999BF8D52AC87A1801">
    <w:name w:val="F77B6FACF7D84B999BF8D52AC87A1801"/>
    <w:rsid w:val="00696D42"/>
  </w:style>
  <w:style w:type="paragraph" w:customStyle="1" w:styleId="65CFB6E0FF6A4F9EA53A06185864C542">
    <w:name w:val="65CFB6E0FF6A4F9EA53A06185864C542"/>
    <w:rsid w:val="00696D42"/>
  </w:style>
  <w:style w:type="paragraph" w:customStyle="1" w:styleId="533F9E38AAD145CF90ABCE03E7E20298">
    <w:name w:val="533F9E38AAD145CF90ABCE03E7E20298"/>
    <w:rsid w:val="00696D42"/>
  </w:style>
  <w:style w:type="paragraph" w:customStyle="1" w:styleId="97AFCAFD63924D5DA14C64D9DD730890">
    <w:name w:val="97AFCAFD63924D5DA14C64D9DD730890"/>
    <w:rsid w:val="00696D42"/>
  </w:style>
  <w:style w:type="paragraph" w:customStyle="1" w:styleId="8300FF7B041E475783D861FE6CA50259">
    <w:name w:val="8300FF7B041E475783D861FE6CA50259"/>
    <w:rsid w:val="00696D42"/>
  </w:style>
  <w:style w:type="paragraph" w:customStyle="1" w:styleId="C807B7E176A942CAB91C5989D23F9324">
    <w:name w:val="C807B7E176A942CAB91C5989D23F9324"/>
    <w:rsid w:val="00696D42"/>
  </w:style>
  <w:style w:type="paragraph" w:customStyle="1" w:styleId="83E84060E2324F53B26A6244B6FEF1A5">
    <w:name w:val="83E84060E2324F53B26A6244B6FEF1A5"/>
    <w:rsid w:val="00696D42"/>
  </w:style>
  <w:style w:type="paragraph" w:customStyle="1" w:styleId="1D2DF1EAB01144F7B76417639AA2C072">
    <w:name w:val="1D2DF1EAB01144F7B76417639AA2C072"/>
    <w:rsid w:val="00696D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AB264-0D9A-4D4F-8091-29C6FBD40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00415-3053-41D5-8E0C-54E3ED1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Simple_Lines_Invoice_Service.dotx</Template>
  <TotalTime>98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Lines design)</vt:lpstr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Lines design)</dc:title>
  <dc:creator>Anand Lobo</dc:creator>
  <cp:lastModifiedBy>Anand Lobo</cp:lastModifiedBy>
  <cp:revision>8</cp:revision>
  <cp:lastPrinted>2017-11-28T13:11:00Z</cp:lastPrinted>
  <dcterms:created xsi:type="dcterms:W3CDTF">2017-11-28T12:22:00Z</dcterms:created>
  <dcterms:modified xsi:type="dcterms:W3CDTF">2018-02-02T12:40:00Z</dcterms:modified>
  <cp:category>Anand Lobo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TC011465851033</vt:lpwstr>
  </property>
</Properties>
</file>