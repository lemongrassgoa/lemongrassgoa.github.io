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57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457"/>
        <w:gridCol w:w="3297"/>
        <w:gridCol w:w="916"/>
        <w:gridCol w:w="250"/>
        <w:gridCol w:w="3073"/>
      </w:tblGrid>
      <w:tr w:rsidR="00AD6E6B" w14:paraId="055B3FB2" w14:textId="77777777" w:rsidTr="00D80C9D">
        <w:trPr>
          <w:trHeight w:val="756"/>
        </w:trPr>
        <w:tc>
          <w:tcPr>
            <w:tcW w:w="2480" w:type="dxa"/>
            <w:shd w:val="clear" w:color="auto" w:fill="auto"/>
            <w:tcMar>
              <w:top w:w="0" w:type="dxa"/>
            </w:tcMar>
          </w:tcPr>
          <w:p w14:paraId="1C033323" w14:textId="77777777" w:rsidR="00AD6E6B" w:rsidRDefault="00A94169" w:rsidP="003F30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24FF78" wp14:editId="02439BEA">
                  <wp:extent cx="1355492" cy="1455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51" r="3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492" cy="14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1" w:type="dxa"/>
            <w:gridSpan w:val="4"/>
            <w:shd w:val="clear" w:color="auto" w:fill="auto"/>
            <w:vAlign w:val="center"/>
          </w:tcPr>
          <w:p w14:paraId="41CD8B06" w14:textId="26AF7F3D" w:rsidR="00AD6E6B" w:rsidRPr="003F30DB" w:rsidRDefault="003F30DB" w:rsidP="003F30DB">
            <w:pPr>
              <w:pStyle w:val="Heading1"/>
              <w:rPr>
                <w:sz w:val="104"/>
                <w:szCs w:val="104"/>
              </w:rPr>
            </w:pPr>
            <w:proofErr w:type="spellStart"/>
            <w:r w:rsidRPr="003F30DB">
              <w:rPr>
                <w:sz w:val="104"/>
                <w:szCs w:val="104"/>
              </w:rPr>
              <w:t>lemongrassgoa</w:t>
            </w:r>
            <w:proofErr w:type="spellEnd"/>
          </w:p>
        </w:tc>
      </w:tr>
      <w:tr w:rsidR="002711D4" w:rsidRPr="00A7335A" w14:paraId="4CF5571A" w14:textId="77777777" w:rsidTr="00A62DAE">
        <w:trPr>
          <w:trHeight w:val="468"/>
        </w:trPr>
        <w:tc>
          <w:tcPr>
            <w:tcW w:w="5785" w:type="dxa"/>
            <w:gridSpan w:val="2"/>
            <w:shd w:val="clear" w:color="auto" w:fill="auto"/>
            <w:tcMar>
              <w:top w:w="0" w:type="dxa"/>
            </w:tcMar>
          </w:tcPr>
          <w:p w14:paraId="18A75354" w14:textId="77777777" w:rsidR="002711D4" w:rsidRPr="00A7335A" w:rsidRDefault="002711D4" w:rsidP="005163B4">
            <w:pPr>
              <w:pStyle w:val="Slogan"/>
              <w:rPr>
                <w:rFonts w:ascii="Sitka Small" w:hAnsi="Sitka Small"/>
              </w:rPr>
            </w:pPr>
          </w:p>
        </w:tc>
        <w:tc>
          <w:tcPr>
            <w:tcW w:w="4436" w:type="dxa"/>
            <w:gridSpan w:val="3"/>
            <w:shd w:val="clear" w:color="auto" w:fill="auto"/>
          </w:tcPr>
          <w:p w14:paraId="663471D0" w14:textId="54F0F0DA" w:rsidR="002711D4" w:rsidRPr="00A7335A" w:rsidRDefault="00A76C66" w:rsidP="002711D4">
            <w:pPr>
              <w:pStyle w:val="Right-alignedtext"/>
              <w:rPr>
                <w:rFonts w:ascii="Sitka Small" w:hAnsi="Sitka Small"/>
                <w:sz w:val="20"/>
              </w:rPr>
            </w:pPr>
            <w:r w:rsidRPr="00B06A7A">
              <w:rPr>
                <w:rFonts w:ascii="Sitka Small" w:hAnsi="Sitka Small"/>
                <w:b/>
                <w:bCs/>
                <w:sz w:val="20"/>
              </w:rPr>
              <w:t>Quotation</w:t>
            </w:r>
            <w:r w:rsidR="002711D4" w:rsidRPr="00A7335A">
              <w:rPr>
                <w:rFonts w:ascii="Sitka Small" w:hAnsi="Sitka Small"/>
                <w:sz w:val="20"/>
              </w:rPr>
              <w:t xml:space="preserve">: </w:t>
            </w:r>
            <w:sdt>
              <w:sdtPr>
                <w:rPr>
                  <w:rFonts w:ascii="Sitka Small" w:hAnsi="Sitka Small"/>
                  <w:sz w:val="20"/>
                </w:rPr>
                <w:alias w:val="Date"/>
                <w:tag w:val="Date"/>
                <w:id w:val="1326370234"/>
                <w:placeholder>
                  <w:docPart w:val="C477CAFB9CB043788DCA85552273A22E"/>
                </w:placeholder>
                <w:date w:fullDate="2024-09-1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3F30DB">
                  <w:rPr>
                    <w:rFonts w:ascii="Sitka Small" w:hAnsi="Sitka Small"/>
                    <w:sz w:val="20"/>
                  </w:rPr>
                  <w:t>September 13, 2024</w:t>
                </w:r>
              </w:sdtContent>
            </w:sdt>
          </w:p>
          <w:p w14:paraId="04FF3087" w14:textId="3A5A8ABA" w:rsidR="002711D4" w:rsidRPr="00A7335A" w:rsidRDefault="002711D4" w:rsidP="005163B4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  <w:tr w:rsidR="00A562C9" w:rsidRPr="00A7335A" w14:paraId="28A0727E" w14:textId="77777777" w:rsidTr="000918EF">
        <w:trPr>
          <w:trHeight w:val="603"/>
        </w:trPr>
        <w:tc>
          <w:tcPr>
            <w:tcW w:w="6701" w:type="dxa"/>
            <w:gridSpan w:val="3"/>
            <w:shd w:val="clear" w:color="auto" w:fill="auto"/>
            <w:tcMar>
              <w:top w:w="0" w:type="dxa"/>
            </w:tcMar>
          </w:tcPr>
          <w:p w14:paraId="7B1B52CA" w14:textId="6CA83A1D" w:rsidR="00A562C9" w:rsidRPr="00A7335A" w:rsidRDefault="005163B4" w:rsidP="00A562C9">
            <w:pPr>
              <w:rPr>
                <w:rFonts w:ascii="Sitka Small" w:hAnsi="Sitka Small"/>
              </w:rPr>
            </w:pPr>
            <w:r w:rsidRPr="00A7335A">
              <w:rPr>
                <w:rFonts w:ascii="Sitka Small" w:hAnsi="Sitka Small"/>
                <w:sz w:val="20"/>
              </w:rPr>
              <w:t xml:space="preserve">To: </w:t>
            </w:r>
            <w:r w:rsidR="003F30DB">
              <w:rPr>
                <w:rFonts w:ascii="Sitka Small" w:hAnsi="Sitka Small"/>
                <w:sz w:val="20"/>
              </w:rPr>
              <w:t xml:space="preserve">Karma Royal Palms, </w:t>
            </w:r>
            <w:proofErr w:type="spellStart"/>
            <w:r w:rsidR="003F30DB">
              <w:rPr>
                <w:rFonts w:ascii="Sitka Small" w:hAnsi="Sitka Small"/>
                <w:sz w:val="20"/>
              </w:rPr>
              <w:t>Benaulim</w:t>
            </w:r>
            <w:proofErr w:type="spellEnd"/>
            <w:r w:rsidR="003F30DB">
              <w:rPr>
                <w:rFonts w:ascii="Sitka Small" w:hAnsi="Sitka Small"/>
                <w:sz w:val="20"/>
              </w:rPr>
              <w:t xml:space="preserve">, </w:t>
            </w:r>
            <w:r w:rsidR="00270930" w:rsidRPr="00A7335A">
              <w:rPr>
                <w:rFonts w:ascii="Sitka Small" w:hAnsi="Sitka Small"/>
                <w:sz w:val="20"/>
              </w:rPr>
              <w:t>Goa</w:t>
            </w:r>
          </w:p>
        </w:tc>
        <w:tc>
          <w:tcPr>
            <w:tcW w:w="250" w:type="dxa"/>
            <w:shd w:val="clear" w:color="auto" w:fill="auto"/>
          </w:tcPr>
          <w:p w14:paraId="6244011F" w14:textId="77777777" w:rsidR="00A562C9" w:rsidRPr="00A7335A" w:rsidRDefault="00A562C9" w:rsidP="00916B54">
            <w:pPr>
              <w:pStyle w:val="Heading2"/>
              <w:rPr>
                <w:rFonts w:ascii="Sitka Small" w:hAnsi="Sitka Small"/>
              </w:rPr>
            </w:pPr>
          </w:p>
        </w:tc>
        <w:tc>
          <w:tcPr>
            <w:tcW w:w="3270" w:type="dxa"/>
            <w:shd w:val="clear" w:color="auto" w:fill="auto"/>
          </w:tcPr>
          <w:p w14:paraId="65EBF846" w14:textId="77777777" w:rsidR="00A562C9" w:rsidRPr="00A7335A" w:rsidRDefault="00A562C9" w:rsidP="00A562C9">
            <w:pPr>
              <w:pStyle w:val="Right-alignedtext"/>
              <w:rPr>
                <w:rFonts w:ascii="Sitka Small" w:hAnsi="Sitka Small"/>
                <w:sz w:val="20"/>
              </w:rPr>
            </w:pPr>
          </w:p>
        </w:tc>
      </w:tr>
    </w:tbl>
    <w:p w14:paraId="2E55162E" w14:textId="77777777" w:rsidR="00C50F0E" w:rsidRPr="00A7335A" w:rsidRDefault="00C50F0E" w:rsidP="004F202D">
      <w:pPr>
        <w:rPr>
          <w:rFonts w:ascii="Sitka Small" w:hAnsi="Sitka Smal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812"/>
        <w:gridCol w:w="1418"/>
        <w:gridCol w:w="141"/>
        <w:gridCol w:w="993"/>
        <w:gridCol w:w="141"/>
        <w:gridCol w:w="1575"/>
      </w:tblGrid>
      <w:tr w:rsidR="009A40EC" w:rsidRPr="00A7335A" w14:paraId="59215869" w14:textId="77777777" w:rsidTr="00140258">
        <w:trPr>
          <w:cantSplit/>
          <w:trHeight w:val="216"/>
        </w:trPr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EDC8AA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15E5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Unit Price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ACE103" w14:textId="77777777" w:rsidR="009A40EC" w:rsidRPr="00A7335A" w:rsidRDefault="009A40EC" w:rsidP="000918EF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Quantity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40FC70" w14:textId="77777777" w:rsidR="009A40EC" w:rsidRPr="00A7335A" w:rsidRDefault="009A40EC" w:rsidP="00704C33">
            <w:pPr>
              <w:pStyle w:val="Heading2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Line Total</w:t>
            </w:r>
          </w:p>
        </w:tc>
      </w:tr>
      <w:tr w:rsidR="009A40EC" w:rsidRPr="00A7335A" w14:paraId="0B4C34A4" w14:textId="77777777" w:rsidTr="00140258">
        <w:trPr>
          <w:cantSplit/>
          <w:trHeight w:val="175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4E191" w14:textId="61F03C93" w:rsidR="009A40EC" w:rsidRPr="00A7335A" w:rsidRDefault="009A40EC" w:rsidP="009A40EC">
            <w:pPr>
              <w:rPr>
                <w:rFonts w:ascii="Sitka Small" w:hAnsi="Sitka Small"/>
                <w:i/>
                <w:sz w:val="20"/>
                <w:szCs w:val="20"/>
              </w:rPr>
            </w:pPr>
            <w:r w:rsidRPr="00A7335A">
              <w:rPr>
                <w:rFonts w:ascii="Sitka Small" w:hAnsi="Sitka Small"/>
                <w:i/>
                <w:sz w:val="20"/>
                <w:szCs w:val="20"/>
              </w:rPr>
              <w:t>Lemongrass Acoustic Trio</w:t>
            </w:r>
          </w:p>
          <w:p w14:paraId="6C62A043" w14:textId="77777777" w:rsidR="003F30DB" w:rsidRPr="00A7335A" w:rsidRDefault="003F30DB" w:rsidP="009A40EC">
            <w:pPr>
              <w:rPr>
                <w:rFonts w:ascii="Sitka Small" w:hAnsi="Sitka Small"/>
                <w:i/>
                <w:sz w:val="20"/>
                <w:szCs w:val="20"/>
              </w:rPr>
            </w:pPr>
          </w:p>
          <w:p w14:paraId="07B13A30" w14:textId="0B358F70" w:rsidR="00812534" w:rsidRDefault="009A40EC" w:rsidP="009A40EC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  <w:r w:rsidRPr="00A7335A">
              <w:rPr>
                <w:rFonts w:ascii="Sitka Small" w:hAnsi="Sitka Small"/>
                <w:sz w:val="20"/>
                <w:szCs w:val="20"/>
              </w:rPr>
              <w:t>Music performance</w:t>
            </w:r>
            <w:r w:rsidR="00140258">
              <w:rPr>
                <w:rFonts w:ascii="Sitka Small" w:hAnsi="Sitka Small"/>
                <w:sz w:val="20"/>
                <w:szCs w:val="20"/>
              </w:rPr>
              <w:t xml:space="preserve"> for </w:t>
            </w:r>
            <w:r w:rsidR="003F30DB">
              <w:rPr>
                <w:rFonts w:ascii="Sitka Small" w:hAnsi="Sitka Small"/>
                <w:sz w:val="20"/>
                <w:szCs w:val="20"/>
                <w:lang w:val="en-GB"/>
              </w:rPr>
              <w:t>Christmas / New Year</w:t>
            </w:r>
          </w:p>
          <w:p w14:paraId="3842E554" w14:textId="77777777" w:rsidR="00140258" w:rsidRDefault="00140258" w:rsidP="009A40EC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</w:p>
          <w:p w14:paraId="5E02D50D" w14:textId="31E9A197" w:rsidR="00A76C66" w:rsidRDefault="003F30DB" w:rsidP="003F30DB">
            <w:pPr>
              <w:pStyle w:val="ListParagraph"/>
              <w:numPr>
                <w:ilvl w:val="0"/>
                <w:numId w:val="2"/>
              </w:numPr>
              <w:rPr>
                <w:rFonts w:ascii="Sitka Small" w:hAnsi="Sitka Small"/>
                <w:sz w:val="20"/>
                <w:szCs w:val="20"/>
                <w:lang w:val="en-GB"/>
              </w:rPr>
            </w:pPr>
            <w:r>
              <w:rPr>
                <w:rFonts w:ascii="Sitka Small" w:hAnsi="Sitka Small"/>
                <w:sz w:val="20"/>
                <w:szCs w:val="20"/>
                <w:lang w:val="en-GB"/>
              </w:rPr>
              <w:t>with sound</w:t>
            </w:r>
          </w:p>
          <w:p w14:paraId="2E284982" w14:textId="77777777" w:rsidR="003F30DB" w:rsidRPr="003F30DB" w:rsidRDefault="003F30DB" w:rsidP="003F30DB">
            <w:pPr>
              <w:ind w:left="360"/>
              <w:rPr>
                <w:rFonts w:ascii="Sitka Small" w:hAnsi="Sitka Small"/>
                <w:sz w:val="20"/>
                <w:szCs w:val="20"/>
                <w:lang w:val="en-GB"/>
              </w:rPr>
            </w:pPr>
          </w:p>
          <w:p w14:paraId="75DE740D" w14:textId="77777777" w:rsidR="00A76C66" w:rsidRDefault="003F30DB" w:rsidP="009A40EC">
            <w:pPr>
              <w:pStyle w:val="ListParagraph"/>
              <w:numPr>
                <w:ilvl w:val="0"/>
                <w:numId w:val="2"/>
              </w:numPr>
              <w:rPr>
                <w:rFonts w:ascii="Sitka Small" w:hAnsi="Sitka Small"/>
                <w:sz w:val="20"/>
                <w:szCs w:val="20"/>
                <w:lang w:val="en-GB"/>
              </w:rPr>
            </w:pPr>
            <w:r>
              <w:rPr>
                <w:rFonts w:ascii="Sitka Small" w:hAnsi="Sitka Small"/>
                <w:sz w:val="20"/>
                <w:szCs w:val="20"/>
                <w:lang w:val="en-GB"/>
              </w:rPr>
              <w:t>without sound</w:t>
            </w:r>
          </w:p>
          <w:p w14:paraId="0F4C398D" w14:textId="77777777" w:rsidR="003F30DB" w:rsidRPr="003F30DB" w:rsidRDefault="003F30DB" w:rsidP="003F30DB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</w:p>
          <w:p w14:paraId="53FC8ABC" w14:textId="77777777" w:rsidR="003F30DB" w:rsidRPr="003F30DB" w:rsidRDefault="003F30DB" w:rsidP="003F30DB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</w:p>
          <w:p w14:paraId="4E113E65" w14:textId="77777777" w:rsidR="00140258" w:rsidRPr="00140258" w:rsidRDefault="00140258" w:rsidP="003F30DB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</w:p>
          <w:p w14:paraId="4349FB71" w14:textId="7CC0E5C3" w:rsidR="00140258" w:rsidRPr="003F30DB" w:rsidRDefault="00140258" w:rsidP="003F30DB">
            <w:pPr>
              <w:rPr>
                <w:rFonts w:ascii="Sitka Small" w:hAnsi="Sitka Small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207EC" w14:textId="0C6C4E49" w:rsidR="009A40EC" w:rsidRDefault="009A40EC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 w:rsidR="003F30DB">
              <w:rPr>
                <w:rFonts w:ascii="Sitka Small" w:hAnsi="Sitka Small"/>
                <w:sz w:val="20"/>
                <w:szCs w:val="20"/>
              </w:rPr>
              <w:t>45</w:t>
            </w:r>
            <w:r w:rsidR="00A76C66">
              <w:rPr>
                <w:rFonts w:ascii="Sitka Small" w:hAnsi="Sitka Small"/>
                <w:sz w:val="20"/>
                <w:szCs w:val="20"/>
              </w:rPr>
              <w:t>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  <w:p w14:paraId="21E98113" w14:textId="77777777" w:rsidR="003F30DB" w:rsidRDefault="003F30DB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</w:p>
          <w:p w14:paraId="083FECA7" w14:textId="20F0F030" w:rsidR="003F30DB" w:rsidRPr="00A7335A" w:rsidRDefault="003F30DB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>
              <w:rPr>
                <w:rFonts w:ascii="Sitka Small" w:hAnsi="Sitka Small"/>
                <w:sz w:val="20"/>
                <w:szCs w:val="20"/>
              </w:rPr>
              <w:t>3</w:t>
            </w:r>
            <w:r>
              <w:rPr>
                <w:rFonts w:ascii="Sitka Small" w:hAnsi="Sitka Small"/>
                <w:sz w:val="20"/>
                <w:szCs w:val="20"/>
              </w:rPr>
              <w:t>5,000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668AE7" w14:textId="0AAB2983" w:rsidR="009A40EC" w:rsidRPr="00A7335A" w:rsidRDefault="00B06A7A" w:rsidP="000C38BA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>
              <w:rPr>
                <w:rFonts w:ascii="Sitka Small" w:hAnsi="Sitka Small"/>
                <w:sz w:val="20"/>
                <w:szCs w:val="20"/>
              </w:rPr>
              <w:t>1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A412FB" w14:textId="77777777" w:rsidR="003F30DB" w:rsidRDefault="003F30DB" w:rsidP="003F30DB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>
              <w:rPr>
                <w:rFonts w:ascii="Sitka Small" w:hAnsi="Sitka Small"/>
                <w:sz w:val="20"/>
                <w:szCs w:val="20"/>
              </w:rPr>
              <w:t>45,000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  <w:p w14:paraId="05DF7497" w14:textId="77777777" w:rsidR="003F30DB" w:rsidRDefault="003F30DB" w:rsidP="003F30DB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</w:p>
          <w:p w14:paraId="53EB774A" w14:textId="12790DFD" w:rsidR="009A40EC" w:rsidRPr="00A7335A" w:rsidRDefault="003F30DB" w:rsidP="003F30DB">
            <w:pPr>
              <w:pStyle w:val="Right-alignedtext"/>
              <w:jc w:val="left"/>
              <w:rPr>
                <w:rFonts w:ascii="Sitka Small" w:hAnsi="Sitka Small"/>
                <w:sz w:val="20"/>
                <w:szCs w:val="20"/>
              </w:rPr>
            </w:pPr>
            <w:r w:rsidRPr="00A7335A">
              <w:rPr>
                <w:rFonts w:ascii="Times New Roman" w:hAnsi="Times New Roman"/>
                <w:sz w:val="20"/>
                <w:szCs w:val="20"/>
              </w:rPr>
              <w:t>₹</w:t>
            </w:r>
            <w:r w:rsidRPr="00A7335A">
              <w:rPr>
                <w:rFonts w:ascii="Sitka Small" w:hAnsi="Sitka Small" w:cs="Arial"/>
                <w:sz w:val="20"/>
                <w:szCs w:val="20"/>
              </w:rPr>
              <w:t xml:space="preserve"> </w:t>
            </w:r>
            <w:r>
              <w:rPr>
                <w:rFonts w:ascii="Sitka Small" w:hAnsi="Sitka Small"/>
                <w:sz w:val="20"/>
                <w:szCs w:val="20"/>
              </w:rPr>
              <w:t>35,000</w:t>
            </w:r>
            <w:r w:rsidRPr="00A7335A">
              <w:rPr>
                <w:rFonts w:ascii="Sitka Small" w:hAnsi="Sitka Small"/>
                <w:sz w:val="20"/>
                <w:szCs w:val="20"/>
              </w:rPr>
              <w:t>/-</w:t>
            </w:r>
          </w:p>
        </w:tc>
      </w:tr>
    </w:tbl>
    <w:p w14:paraId="71B3B041" w14:textId="77777777" w:rsidR="003B041F" w:rsidRPr="00A7335A" w:rsidRDefault="003B041F" w:rsidP="005163B4">
      <w:pPr>
        <w:pStyle w:val="Thankyou"/>
        <w:rPr>
          <w:rFonts w:ascii="Sitka Small" w:hAnsi="Sitka Small"/>
          <w:color w:val="auto"/>
          <w:sz w:val="20"/>
        </w:rPr>
      </w:pPr>
    </w:p>
    <w:p w14:paraId="2EA12664" w14:textId="1B2B9304" w:rsidR="00A562C9" w:rsidRPr="00A7335A" w:rsidRDefault="00202E66" w:rsidP="005163B4">
      <w:pPr>
        <w:pStyle w:val="Thankyou"/>
        <w:rPr>
          <w:rFonts w:ascii="Sitka Small" w:hAnsi="Sitka Small"/>
          <w:color w:val="auto"/>
          <w:sz w:val="20"/>
        </w:rPr>
      </w:pPr>
      <w:r w:rsidRPr="00A7335A">
        <w:rPr>
          <w:rFonts w:ascii="Sitka Small" w:hAnsi="Sitka Small"/>
          <w:color w:val="auto"/>
          <w:sz w:val="20"/>
        </w:rPr>
        <w:t xml:space="preserve">Thank </w:t>
      </w:r>
      <w:r w:rsidR="005163B4" w:rsidRPr="00A7335A">
        <w:rPr>
          <w:rFonts w:ascii="Sitka Small" w:hAnsi="Sitka Small"/>
          <w:color w:val="auto"/>
          <w:sz w:val="20"/>
        </w:rPr>
        <w:t>you!</w:t>
      </w:r>
    </w:p>
    <w:p w14:paraId="774A96D4" w14:textId="77777777" w:rsidR="00D20AFD" w:rsidRPr="00A7335A" w:rsidRDefault="00D20AFD" w:rsidP="00D20AFD">
      <w:pPr>
        <w:rPr>
          <w:rFonts w:ascii="Sitka Small" w:hAnsi="Sitka Small"/>
        </w:rPr>
      </w:pPr>
    </w:p>
    <w:p w14:paraId="03892E51" w14:textId="77777777" w:rsidR="00D20AFD" w:rsidRPr="00A7335A" w:rsidRDefault="00AF54D7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6C525EA" wp14:editId="044C7FF7">
            <wp:simplePos x="0" y="0"/>
            <wp:positionH relativeFrom="column">
              <wp:posOffset>5362575</wp:posOffset>
            </wp:positionH>
            <wp:positionV relativeFrom="paragraph">
              <wp:posOffset>85725</wp:posOffset>
            </wp:positionV>
            <wp:extent cx="582295" cy="381000"/>
            <wp:effectExtent l="19050" t="0" r="8255" b="0"/>
            <wp:wrapNone/>
            <wp:docPr id="2" name="Picture 1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29119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</w:p>
    <w:p w14:paraId="0345445A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>________________</w:t>
      </w:r>
      <w:r w:rsidRPr="00A7335A">
        <w:rPr>
          <w:rFonts w:ascii="Sitka Small" w:hAnsi="Sitka Small"/>
          <w:sz w:val="22"/>
        </w:rPr>
        <w:tab/>
        <w:t xml:space="preserve">  </w:t>
      </w:r>
    </w:p>
    <w:p w14:paraId="135BE320" w14:textId="77777777" w:rsidR="00D20AFD" w:rsidRPr="00A7335A" w:rsidRDefault="00D20AFD" w:rsidP="00D20AFD">
      <w:pPr>
        <w:jc w:val="right"/>
        <w:rPr>
          <w:rFonts w:ascii="Sitka Small" w:hAnsi="Sitka Small"/>
          <w:sz w:val="22"/>
        </w:rPr>
      </w:pPr>
      <w:r w:rsidRPr="00A7335A">
        <w:rPr>
          <w:rFonts w:ascii="Sitka Small" w:hAnsi="Sitka Small"/>
          <w:sz w:val="22"/>
        </w:rPr>
        <w:t xml:space="preserve">   (Anand Lobo)</w:t>
      </w:r>
      <w:r w:rsidRPr="00A7335A">
        <w:rPr>
          <w:rFonts w:ascii="Sitka Small" w:hAnsi="Sitka Small"/>
          <w:sz w:val="22"/>
        </w:rPr>
        <w:tab/>
      </w:r>
    </w:p>
    <w:sectPr w:rsidR="00D20AFD" w:rsidRPr="00A7335A" w:rsidSect="00B3435D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fia">
    <w:charset w:val="00"/>
    <w:family w:val="auto"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32A44"/>
    <w:multiLevelType w:val="hybridMultilevel"/>
    <w:tmpl w:val="E806D390"/>
    <w:lvl w:ilvl="0" w:tplc="A32C60DA">
      <w:numFmt w:val="bullet"/>
      <w:lvlText w:val="-"/>
      <w:lvlJc w:val="left"/>
      <w:pPr>
        <w:ind w:left="720" w:hanging="360"/>
      </w:pPr>
      <w:rPr>
        <w:rFonts w:ascii="Sitka Small" w:eastAsia="Times New Roman" w:hAnsi="Sitka Smal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D2DED"/>
    <w:multiLevelType w:val="hybridMultilevel"/>
    <w:tmpl w:val="055027C2"/>
    <w:lvl w:ilvl="0" w:tplc="9160A4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8248">
    <w:abstractNumId w:val="1"/>
  </w:num>
  <w:num w:numId="2" w16cid:durableId="120995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B4"/>
    <w:rsid w:val="00010191"/>
    <w:rsid w:val="00047F0F"/>
    <w:rsid w:val="000653AC"/>
    <w:rsid w:val="000918EF"/>
    <w:rsid w:val="000C38BA"/>
    <w:rsid w:val="000E042A"/>
    <w:rsid w:val="000F6B47"/>
    <w:rsid w:val="000F7D4F"/>
    <w:rsid w:val="00140258"/>
    <w:rsid w:val="00140EA0"/>
    <w:rsid w:val="00202E66"/>
    <w:rsid w:val="00215A97"/>
    <w:rsid w:val="00245463"/>
    <w:rsid w:val="002523E9"/>
    <w:rsid w:val="00270930"/>
    <w:rsid w:val="002711D4"/>
    <w:rsid w:val="00272EA7"/>
    <w:rsid w:val="002E4696"/>
    <w:rsid w:val="002F6035"/>
    <w:rsid w:val="00311C97"/>
    <w:rsid w:val="00313D3A"/>
    <w:rsid w:val="00323154"/>
    <w:rsid w:val="003272DA"/>
    <w:rsid w:val="003B041F"/>
    <w:rsid w:val="003E5FCD"/>
    <w:rsid w:val="003F0E10"/>
    <w:rsid w:val="003F30DB"/>
    <w:rsid w:val="00430969"/>
    <w:rsid w:val="00442CDA"/>
    <w:rsid w:val="0045588D"/>
    <w:rsid w:val="004607E4"/>
    <w:rsid w:val="00497824"/>
    <w:rsid w:val="004C1EAB"/>
    <w:rsid w:val="004F0260"/>
    <w:rsid w:val="004F202D"/>
    <w:rsid w:val="005163B4"/>
    <w:rsid w:val="005209B5"/>
    <w:rsid w:val="00546152"/>
    <w:rsid w:val="00577C7A"/>
    <w:rsid w:val="005C41BF"/>
    <w:rsid w:val="006F1903"/>
    <w:rsid w:val="00704C33"/>
    <w:rsid w:val="00711DF0"/>
    <w:rsid w:val="0073469B"/>
    <w:rsid w:val="007A2107"/>
    <w:rsid w:val="007B38EB"/>
    <w:rsid w:val="007C11DB"/>
    <w:rsid w:val="007F19D6"/>
    <w:rsid w:val="007F5E5E"/>
    <w:rsid w:val="00812534"/>
    <w:rsid w:val="00820427"/>
    <w:rsid w:val="00860AA3"/>
    <w:rsid w:val="008C5A0E"/>
    <w:rsid w:val="008E45DF"/>
    <w:rsid w:val="008E4F88"/>
    <w:rsid w:val="00954EF9"/>
    <w:rsid w:val="00974E83"/>
    <w:rsid w:val="00987CDC"/>
    <w:rsid w:val="009A40EC"/>
    <w:rsid w:val="009D1E7D"/>
    <w:rsid w:val="009D7158"/>
    <w:rsid w:val="009F0C58"/>
    <w:rsid w:val="00A36DA2"/>
    <w:rsid w:val="00A472D4"/>
    <w:rsid w:val="00A562C9"/>
    <w:rsid w:val="00A62DAE"/>
    <w:rsid w:val="00A63377"/>
    <w:rsid w:val="00A7335A"/>
    <w:rsid w:val="00A76C66"/>
    <w:rsid w:val="00A87BAC"/>
    <w:rsid w:val="00A908B1"/>
    <w:rsid w:val="00A94169"/>
    <w:rsid w:val="00AA58F4"/>
    <w:rsid w:val="00AC2AF9"/>
    <w:rsid w:val="00AD6E6B"/>
    <w:rsid w:val="00AF54D7"/>
    <w:rsid w:val="00B04B5A"/>
    <w:rsid w:val="00B06A7A"/>
    <w:rsid w:val="00B3435D"/>
    <w:rsid w:val="00B436FD"/>
    <w:rsid w:val="00B45B45"/>
    <w:rsid w:val="00BC1C07"/>
    <w:rsid w:val="00C258C9"/>
    <w:rsid w:val="00C50F0E"/>
    <w:rsid w:val="00C86F4C"/>
    <w:rsid w:val="00C90D60"/>
    <w:rsid w:val="00CA1C8D"/>
    <w:rsid w:val="00CC54CC"/>
    <w:rsid w:val="00D20AFD"/>
    <w:rsid w:val="00D719AB"/>
    <w:rsid w:val="00D723DF"/>
    <w:rsid w:val="00D80C9D"/>
    <w:rsid w:val="00D824D4"/>
    <w:rsid w:val="00DB0B36"/>
    <w:rsid w:val="00DD4220"/>
    <w:rsid w:val="00E020A7"/>
    <w:rsid w:val="00E249ED"/>
    <w:rsid w:val="00E34C97"/>
    <w:rsid w:val="00E47F00"/>
    <w:rsid w:val="00EA0EEB"/>
    <w:rsid w:val="00EB4F05"/>
    <w:rsid w:val="00ED09ED"/>
    <w:rsid w:val="00EE3B75"/>
    <w:rsid w:val="00FB61AE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151E6B"/>
  <w15:docId w15:val="{E47004F6-A380-49A5-8B25-E78F0883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1D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F30DB"/>
    <w:pPr>
      <w:keepNext/>
      <w:spacing w:before="240" w:after="240" w:line="800" w:lineRule="exact"/>
      <w:jc w:val="center"/>
      <w:outlineLvl w:val="0"/>
    </w:pPr>
    <w:rPr>
      <w:rFonts w:ascii="Sofia" w:hAnsi="Sofia" w:cs="Arial"/>
      <w:bCs/>
      <w:color w:val="595959" w:themeColor="text1" w:themeTint="A6"/>
      <w:kern w:val="44"/>
      <w:sz w:val="96"/>
      <w:szCs w:val="96"/>
    </w:rPr>
  </w:style>
  <w:style w:type="paragraph" w:styleId="Heading2">
    <w:name w:val="heading 2"/>
    <w:basedOn w:val="Normal"/>
    <w:next w:val="Normal"/>
    <w:qFormat/>
    <w:rsid w:val="002711D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1D4"/>
    <w:rPr>
      <w:color w:val="808080"/>
    </w:rPr>
  </w:style>
  <w:style w:type="paragraph" w:customStyle="1" w:styleId="Right-alignedtext">
    <w:name w:val="Right-aligned text"/>
    <w:basedOn w:val="Normal"/>
    <w:qFormat/>
    <w:rsid w:val="002711D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qFormat/>
    <w:rsid w:val="00AA58F4"/>
    <w:rPr>
      <w:bCs/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unhideWhenUsed/>
    <w:qFormat/>
    <w:rsid w:val="002711D4"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9416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11D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unhideWhenUsed/>
    <w:qFormat/>
    <w:rsid w:val="002711D4"/>
    <w:pPr>
      <w:spacing w:before="100"/>
      <w:jc w:val="center"/>
    </w:pPr>
    <w:rPr>
      <w:b/>
      <w:i/>
    </w:rPr>
  </w:style>
  <w:style w:type="paragraph" w:styleId="ListParagraph">
    <w:name w:val="List Paragraph"/>
    <w:basedOn w:val="Normal"/>
    <w:uiPriority w:val="34"/>
    <w:unhideWhenUsed/>
    <w:qFormat/>
    <w:rsid w:val="000C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%20Lobo\AppData\Roaming\Microsoft\Templates\Simple_Lines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77CAFB9CB043788DCA85552273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5F92-DCEF-4150-A127-8854D4E7BABA}"/>
      </w:docPartPr>
      <w:docPartBody>
        <w:p w:rsidR="00696D42" w:rsidRDefault="00E861E9">
          <w:pPr>
            <w:pStyle w:val="C477CAFB9CB043788DCA85552273A22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fia">
    <w:charset w:val="00"/>
    <w:family w:val="auto"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1E9"/>
    <w:rsid w:val="00005D8E"/>
    <w:rsid w:val="00037E69"/>
    <w:rsid w:val="0010618F"/>
    <w:rsid w:val="004525F5"/>
    <w:rsid w:val="00683E76"/>
    <w:rsid w:val="00696D42"/>
    <w:rsid w:val="00C1529B"/>
    <w:rsid w:val="00C55EB4"/>
    <w:rsid w:val="00D4272A"/>
    <w:rsid w:val="00E56424"/>
    <w:rsid w:val="00E861E9"/>
    <w:rsid w:val="00EA0EEB"/>
    <w:rsid w:val="00E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7CAFB9CB043788DCA85552273A22E">
    <w:name w:val="C477CAFB9CB043788DCA85552273A22E"/>
    <w:rsid w:val="00696D42"/>
  </w:style>
  <w:style w:type="character" w:styleId="PlaceholderText">
    <w:name w:val="Placeholder Text"/>
    <w:basedOn w:val="DefaultParagraphFont"/>
    <w:uiPriority w:val="99"/>
    <w:semiHidden/>
    <w:rsid w:val="00005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AB264-0D9A-4D4F-8091-29C6FBD40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00415-3053-41D5-8E0C-54E3ED1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Simple_Lines_Invoice_Service.dotx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Lines design)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Lines design)</dc:title>
  <dc:creator>Anand Lobo</dc:creator>
  <cp:lastModifiedBy>Anand</cp:lastModifiedBy>
  <cp:revision>2</cp:revision>
  <cp:lastPrinted>2024-02-20T10:41:00Z</cp:lastPrinted>
  <dcterms:created xsi:type="dcterms:W3CDTF">2024-09-13T10:03:00Z</dcterms:created>
  <dcterms:modified xsi:type="dcterms:W3CDTF">2024-09-13T10:03:00Z</dcterms:modified>
  <cp:category>Anand Lobo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