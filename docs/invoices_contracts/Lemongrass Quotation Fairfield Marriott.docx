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7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474"/>
        <w:gridCol w:w="3212"/>
        <w:gridCol w:w="893"/>
        <w:gridCol w:w="250"/>
        <w:gridCol w:w="3164"/>
      </w:tblGrid>
      <w:tr w:rsidR="00AD6E6B" w14:paraId="055B3FB2" w14:textId="77777777" w:rsidTr="00D80C9D">
        <w:trPr>
          <w:trHeight w:val="756"/>
        </w:trPr>
        <w:tc>
          <w:tcPr>
            <w:tcW w:w="2480" w:type="dxa"/>
            <w:shd w:val="clear" w:color="auto" w:fill="auto"/>
            <w:tcMar>
              <w:top w:w="0" w:type="dxa"/>
            </w:tcMar>
          </w:tcPr>
          <w:p w14:paraId="1C033323" w14:textId="77777777" w:rsidR="00AD6E6B" w:rsidRDefault="00A94169" w:rsidP="002711D4">
            <w:r>
              <w:rPr>
                <w:noProof/>
              </w:rPr>
              <w:drawing>
                <wp:inline distT="0" distB="0" distL="0" distR="0" wp14:anchorId="4724FF78" wp14:editId="02439BEA">
                  <wp:extent cx="1355492" cy="1455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1" r="3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492" cy="14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1" w:type="dxa"/>
            <w:gridSpan w:val="4"/>
            <w:shd w:val="clear" w:color="auto" w:fill="auto"/>
            <w:vAlign w:val="center"/>
          </w:tcPr>
          <w:p w14:paraId="41CD8B06" w14:textId="77777777" w:rsidR="00AD6E6B" w:rsidRPr="00D80C9D" w:rsidRDefault="005163B4" w:rsidP="00D80C9D">
            <w:pPr>
              <w:pStyle w:val="Heading1"/>
              <w:spacing w:after="240"/>
              <w:rPr>
                <w:sz w:val="80"/>
                <w:szCs w:val="80"/>
              </w:rPr>
            </w:pPr>
            <w:r w:rsidRPr="00D80C9D">
              <w:rPr>
                <w:sz w:val="80"/>
                <w:szCs w:val="80"/>
              </w:rPr>
              <w:t>Lemongrass Acoustic Trio</w:t>
            </w:r>
          </w:p>
        </w:tc>
      </w:tr>
      <w:tr w:rsidR="002711D4" w:rsidRPr="00A7335A" w14:paraId="4CF5571A" w14:textId="77777777" w:rsidTr="00A62DAE">
        <w:trPr>
          <w:trHeight w:val="468"/>
        </w:trPr>
        <w:tc>
          <w:tcPr>
            <w:tcW w:w="5785" w:type="dxa"/>
            <w:gridSpan w:val="2"/>
            <w:shd w:val="clear" w:color="auto" w:fill="auto"/>
            <w:tcMar>
              <w:top w:w="0" w:type="dxa"/>
            </w:tcMar>
          </w:tcPr>
          <w:p w14:paraId="18A75354" w14:textId="77777777" w:rsidR="002711D4" w:rsidRPr="00A7335A" w:rsidRDefault="002711D4" w:rsidP="005163B4">
            <w:pPr>
              <w:pStyle w:val="Slogan"/>
              <w:rPr>
                <w:rFonts w:ascii="Sitka Small" w:hAnsi="Sitka Small"/>
              </w:rPr>
            </w:pPr>
          </w:p>
        </w:tc>
        <w:tc>
          <w:tcPr>
            <w:tcW w:w="4436" w:type="dxa"/>
            <w:gridSpan w:val="3"/>
            <w:shd w:val="clear" w:color="auto" w:fill="auto"/>
          </w:tcPr>
          <w:p w14:paraId="663471D0" w14:textId="656F9853" w:rsidR="002711D4" w:rsidRPr="00A7335A" w:rsidRDefault="00A76C66" w:rsidP="002711D4">
            <w:pPr>
              <w:pStyle w:val="Right-alignedtext"/>
              <w:rPr>
                <w:rFonts w:ascii="Sitka Small" w:hAnsi="Sitka Small"/>
                <w:sz w:val="20"/>
              </w:rPr>
            </w:pPr>
            <w:r w:rsidRPr="00B06A7A">
              <w:rPr>
                <w:rFonts w:ascii="Sitka Small" w:hAnsi="Sitka Small"/>
                <w:b/>
                <w:bCs/>
                <w:sz w:val="20"/>
              </w:rPr>
              <w:t>Quotation</w:t>
            </w:r>
            <w:r w:rsidR="002711D4" w:rsidRPr="00A7335A">
              <w:rPr>
                <w:rFonts w:ascii="Sitka Small" w:hAnsi="Sitka Small"/>
                <w:sz w:val="20"/>
              </w:rPr>
              <w:t xml:space="preserve">: </w:t>
            </w:r>
            <w:sdt>
              <w:sdtPr>
                <w:rPr>
                  <w:rFonts w:ascii="Sitka Small" w:hAnsi="Sitka Small"/>
                  <w:sz w:val="20"/>
                </w:rPr>
                <w:alias w:val="Date"/>
                <w:tag w:val="Date"/>
                <w:id w:val="1326370234"/>
                <w:placeholder>
                  <w:docPart w:val="C477CAFB9CB043788DCA85552273A22E"/>
                </w:placeholder>
                <w:date w:fullDate="2024-02-2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B06A7A">
                  <w:rPr>
                    <w:rFonts w:ascii="Sitka Small" w:hAnsi="Sitka Small"/>
                    <w:sz w:val="20"/>
                  </w:rPr>
                  <w:t>February 20, 2024</w:t>
                </w:r>
              </w:sdtContent>
            </w:sdt>
          </w:p>
          <w:p w14:paraId="04FF3087" w14:textId="3A5A8ABA" w:rsidR="002711D4" w:rsidRPr="00A7335A" w:rsidRDefault="002711D4" w:rsidP="005163B4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  <w:tr w:rsidR="00A562C9" w:rsidRPr="00A7335A" w14:paraId="28A0727E" w14:textId="77777777" w:rsidTr="000918EF">
        <w:trPr>
          <w:trHeight w:val="603"/>
        </w:trPr>
        <w:tc>
          <w:tcPr>
            <w:tcW w:w="6701" w:type="dxa"/>
            <w:gridSpan w:val="3"/>
            <w:shd w:val="clear" w:color="auto" w:fill="auto"/>
            <w:tcMar>
              <w:top w:w="0" w:type="dxa"/>
            </w:tcMar>
          </w:tcPr>
          <w:p w14:paraId="7B1B52CA" w14:textId="50A787AE" w:rsidR="00A562C9" w:rsidRPr="00A7335A" w:rsidRDefault="005163B4" w:rsidP="00A562C9">
            <w:pPr>
              <w:rPr>
                <w:rFonts w:ascii="Sitka Small" w:hAnsi="Sitka Small"/>
              </w:rPr>
            </w:pPr>
            <w:r w:rsidRPr="00A7335A">
              <w:rPr>
                <w:rFonts w:ascii="Sitka Small" w:hAnsi="Sitka Small"/>
                <w:sz w:val="20"/>
              </w:rPr>
              <w:t xml:space="preserve">To: </w:t>
            </w:r>
            <w:r w:rsidR="00577C7A">
              <w:rPr>
                <w:rFonts w:ascii="Sitka Small" w:hAnsi="Sitka Small"/>
                <w:sz w:val="20"/>
              </w:rPr>
              <w:t>Fortune Hotel</w:t>
            </w:r>
            <w:r w:rsidR="00974E83">
              <w:rPr>
                <w:rFonts w:ascii="Sitka Small" w:hAnsi="Sitka Small"/>
                <w:sz w:val="20"/>
              </w:rPr>
              <w:t>, Miramar</w:t>
            </w:r>
            <w:r w:rsidR="009F0C58">
              <w:rPr>
                <w:rFonts w:ascii="Sitka Small" w:hAnsi="Sitka Small"/>
                <w:sz w:val="20"/>
              </w:rPr>
              <w:t xml:space="preserve">, </w:t>
            </w:r>
            <w:r w:rsidR="00270930" w:rsidRPr="00A7335A">
              <w:rPr>
                <w:rFonts w:ascii="Sitka Small" w:hAnsi="Sitka Small"/>
                <w:sz w:val="20"/>
              </w:rPr>
              <w:t>Goa</w:t>
            </w:r>
          </w:p>
        </w:tc>
        <w:tc>
          <w:tcPr>
            <w:tcW w:w="250" w:type="dxa"/>
            <w:shd w:val="clear" w:color="auto" w:fill="auto"/>
          </w:tcPr>
          <w:p w14:paraId="6244011F" w14:textId="77777777" w:rsidR="00A562C9" w:rsidRPr="00A7335A" w:rsidRDefault="00A562C9" w:rsidP="00916B54">
            <w:pPr>
              <w:pStyle w:val="Heading2"/>
              <w:rPr>
                <w:rFonts w:ascii="Sitka Small" w:hAnsi="Sitka Small"/>
              </w:rPr>
            </w:pPr>
          </w:p>
        </w:tc>
        <w:tc>
          <w:tcPr>
            <w:tcW w:w="3270" w:type="dxa"/>
            <w:shd w:val="clear" w:color="auto" w:fill="auto"/>
          </w:tcPr>
          <w:p w14:paraId="65EBF846" w14:textId="77777777" w:rsidR="00A562C9" w:rsidRPr="00A7335A" w:rsidRDefault="00A562C9" w:rsidP="00A562C9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</w:tbl>
    <w:p w14:paraId="2E55162E" w14:textId="77777777" w:rsidR="00C50F0E" w:rsidRPr="00A7335A" w:rsidRDefault="00C50F0E" w:rsidP="004F202D">
      <w:pPr>
        <w:rPr>
          <w:rFonts w:ascii="Sitka Small" w:hAnsi="Sitka Smal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812"/>
        <w:gridCol w:w="1418"/>
        <w:gridCol w:w="141"/>
        <w:gridCol w:w="993"/>
        <w:gridCol w:w="141"/>
        <w:gridCol w:w="1575"/>
      </w:tblGrid>
      <w:tr w:rsidR="009A40EC" w:rsidRPr="00A7335A" w14:paraId="59215869" w14:textId="77777777" w:rsidTr="00812534">
        <w:trPr>
          <w:cantSplit/>
          <w:trHeight w:val="216"/>
        </w:trPr>
        <w:tc>
          <w:tcPr>
            <w:tcW w:w="581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EDC8AA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783815E5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Unit Price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AACE103" w14:textId="77777777" w:rsidR="009A40EC" w:rsidRPr="00A7335A" w:rsidRDefault="009A40EC" w:rsidP="000918EF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Quantity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540FC70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Line Total</w:t>
            </w:r>
          </w:p>
        </w:tc>
      </w:tr>
      <w:tr w:rsidR="009A40EC" w:rsidRPr="00A7335A" w14:paraId="0B4C34A4" w14:textId="77777777" w:rsidTr="00812534">
        <w:trPr>
          <w:cantSplit/>
          <w:trHeight w:val="1755"/>
        </w:trPr>
        <w:tc>
          <w:tcPr>
            <w:tcW w:w="5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D4E191" w14:textId="61F03C93" w:rsidR="009A40EC" w:rsidRPr="00A7335A" w:rsidRDefault="009A40EC" w:rsidP="009A40EC">
            <w:pPr>
              <w:rPr>
                <w:rFonts w:ascii="Sitka Small" w:hAnsi="Sitka Small"/>
                <w:i/>
                <w:sz w:val="20"/>
                <w:szCs w:val="20"/>
              </w:rPr>
            </w:pPr>
            <w:r w:rsidRPr="00A7335A">
              <w:rPr>
                <w:rFonts w:ascii="Sitka Small" w:hAnsi="Sitka Small"/>
                <w:i/>
                <w:sz w:val="20"/>
                <w:szCs w:val="20"/>
              </w:rPr>
              <w:t>Lemongrass Acoustic Trio</w:t>
            </w:r>
          </w:p>
          <w:p w14:paraId="5850BE66" w14:textId="77777777" w:rsidR="009A40EC" w:rsidRPr="00A7335A" w:rsidRDefault="009A40EC" w:rsidP="009A40EC">
            <w:pPr>
              <w:rPr>
                <w:rFonts w:ascii="Sitka Small" w:hAnsi="Sitka Small"/>
                <w:i/>
                <w:sz w:val="20"/>
                <w:szCs w:val="20"/>
              </w:rPr>
            </w:pPr>
          </w:p>
          <w:p w14:paraId="59521184" w14:textId="4EFE965B" w:rsidR="009A40EC" w:rsidRDefault="009A40EC" w:rsidP="009A40EC">
            <w:pPr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Music performance</w:t>
            </w:r>
          </w:p>
          <w:p w14:paraId="07B13A30" w14:textId="2678E1DD" w:rsidR="00812534" w:rsidRDefault="009F0C58" w:rsidP="009A40EC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  <w:r>
              <w:rPr>
                <w:rFonts w:ascii="Sitka Small" w:hAnsi="Sitka Small"/>
                <w:sz w:val="20"/>
                <w:szCs w:val="20"/>
                <w:lang w:val="en-GB"/>
              </w:rPr>
              <w:t xml:space="preserve">Saturday night </w:t>
            </w:r>
            <w:r w:rsidR="00A76C66">
              <w:rPr>
                <w:rFonts w:ascii="Sitka Small" w:hAnsi="Sitka Small"/>
                <w:sz w:val="20"/>
                <w:szCs w:val="20"/>
                <w:lang w:val="en-GB"/>
              </w:rPr>
              <w:t>weekly performance</w:t>
            </w:r>
          </w:p>
          <w:p w14:paraId="5E02D50D" w14:textId="77777777" w:rsidR="00A76C66" w:rsidRDefault="00A76C66" w:rsidP="009A40EC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</w:p>
          <w:p w14:paraId="4349FB71" w14:textId="45C26DDF" w:rsidR="00A76C66" w:rsidRPr="00812534" w:rsidRDefault="00A76C66" w:rsidP="009A40EC">
            <w:pPr>
              <w:rPr>
                <w:rFonts w:ascii="Sitka Small" w:hAnsi="Sitka Smal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083FECA7" w14:textId="66D3F1CE" w:rsidR="009A40EC" w:rsidRPr="00A7335A" w:rsidRDefault="009A40EC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B06A7A">
              <w:rPr>
                <w:rFonts w:ascii="Sitka Small" w:hAnsi="Sitka Small"/>
                <w:sz w:val="20"/>
                <w:szCs w:val="20"/>
              </w:rPr>
              <w:t>8</w:t>
            </w:r>
            <w:r w:rsidR="00A76C66">
              <w:rPr>
                <w:rFonts w:ascii="Sitka Small" w:hAnsi="Sitka Small"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668AE7" w14:textId="43F5E902" w:rsidR="009A40EC" w:rsidRPr="00A7335A" w:rsidRDefault="00B06A7A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>
              <w:rPr>
                <w:rFonts w:ascii="Sitka Small" w:hAnsi="Sitka Small"/>
                <w:sz w:val="20"/>
                <w:szCs w:val="20"/>
              </w:rPr>
              <w:t>1</w:t>
            </w:r>
          </w:p>
        </w:tc>
        <w:tc>
          <w:tcPr>
            <w:tcW w:w="171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EB774A" w14:textId="70A0C8BB" w:rsidR="009A40EC" w:rsidRPr="00A7335A" w:rsidRDefault="00812534" w:rsidP="00C90D60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B06A7A">
              <w:rPr>
                <w:rFonts w:ascii="Sitka Small" w:hAnsi="Sitka Small"/>
                <w:sz w:val="20"/>
                <w:szCs w:val="20"/>
              </w:rPr>
              <w:t>8.</w:t>
            </w:r>
            <w:r>
              <w:rPr>
                <w:rFonts w:ascii="Sitka Small" w:hAnsi="Sitka Small"/>
                <w:sz w:val="20"/>
                <w:szCs w:val="20"/>
              </w:rPr>
              <w:t>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</w:tr>
      <w:tr w:rsidR="002E4696" w:rsidRPr="00A7335A" w14:paraId="4EC6E658" w14:textId="77777777" w:rsidTr="00812534">
        <w:trPr>
          <w:cantSplit/>
          <w:trHeight w:val="54"/>
        </w:trPr>
        <w:tc>
          <w:tcPr>
            <w:tcW w:w="8364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C3A7E" w14:textId="77777777" w:rsidR="002E4696" w:rsidRPr="00A7335A" w:rsidRDefault="002E4696" w:rsidP="002E4696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Subtotal</w:t>
            </w:r>
          </w:p>
        </w:tc>
        <w:tc>
          <w:tcPr>
            <w:tcW w:w="171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ACAF1D" w14:textId="28223000" w:rsidR="002E4696" w:rsidRPr="00A7335A" w:rsidRDefault="002E4696" w:rsidP="002E4696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B06A7A">
              <w:rPr>
                <w:rFonts w:ascii="Sitka Small" w:hAnsi="Sitka Small"/>
                <w:sz w:val="20"/>
                <w:szCs w:val="20"/>
              </w:rPr>
              <w:t>8</w:t>
            </w:r>
            <w:r>
              <w:rPr>
                <w:rFonts w:ascii="Sitka Small" w:hAnsi="Sitka Small"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</w:tr>
      <w:tr w:rsidR="002E4696" w:rsidRPr="00A7335A" w14:paraId="3C8AD57D" w14:textId="77777777" w:rsidTr="00812534">
        <w:trPr>
          <w:cantSplit/>
          <w:trHeight w:val="52"/>
        </w:trPr>
        <w:tc>
          <w:tcPr>
            <w:tcW w:w="8364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38CA3" w14:textId="77777777" w:rsidR="002E4696" w:rsidRPr="00A7335A" w:rsidRDefault="002E4696" w:rsidP="002E4696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Amount Payable (in words below)</w:t>
            </w:r>
          </w:p>
        </w:tc>
        <w:tc>
          <w:tcPr>
            <w:tcW w:w="171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70515" w14:textId="74487166" w:rsidR="002E4696" w:rsidRPr="00A7335A" w:rsidRDefault="002E4696" w:rsidP="002E4696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Times New Roman" w:hAnsi="Times New Roman"/>
                <w:b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b/>
                <w:sz w:val="20"/>
                <w:szCs w:val="20"/>
              </w:rPr>
              <w:t xml:space="preserve"> </w:t>
            </w:r>
            <w:r w:rsidR="00B45B45">
              <w:rPr>
                <w:rFonts w:ascii="Sitka Small" w:hAnsi="Sitka Small"/>
                <w:b/>
                <w:sz w:val="20"/>
                <w:szCs w:val="20"/>
              </w:rPr>
              <w:t>8</w:t>
            </w:r>
            <w:r>
              <w:rPr>
                <w:rFonts w:ascii="Sitka Small" w:hAnsi="Sitka Small"/>
                <w:b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>/-</w:t>
            </w:r>
          </w:p>
        </w:tc>
      </w:tr>
      <w:tr w:rsidR="002E4696" w:rsidRPr="00A7335A" w14:paraId="18B089C5" w14:textId="77777777" w:rsidTr="00FB61AE">
        <w:trPr>
          <w:cantSplit/>
          <w:trHeight w:val="52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2CF49A" w14:textId="281C30DC" w:rsidR="002E4696" w:rsidRPr="00A7335A" w:rsidRDefault="002E4696" w:rsidP="002E4696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Sitka Small" w:hAnsi="Sitka Small"/>
                <w:b/>
                <w:sz w:val="20"/>
                <w:szCs w:val="20"/>
              </w:rPr>
              <w:t xml:space="preserve">Rupees </w:t>
            </w:r>
            <w:r w:rsidR="00B45B45">
              <w:rPr>
                <w:rFonts w:ascii="Sitka Small" w:hAnsi="Sitka Small"/>
                <w:b/>
                <w:sz w:val="20"/>
                <w:szCs w:val="20"/>
              </w:rPr>
              <w:t>Eight</w:t>
            </w:r>
            <w:r>
              <w:rPr>
                <w:rFonts w:ascii="Sitka Small" w:hAnsi="Sitka Small"/>
                <w:b/>
                <w:sz w:val="20"/>
                <w:szCs w:val="20"/>
              </w:rPr>
              <w:t xml:space="preserve"> </w:t>
            </w:r>
            <w:r w:rsidR="00B45B45">
              <w:rPr>
                <w:rFonts w:ascii="Sitka Small" w:hAnsi="Sitka Small"/>
                <w:b/>
                <w:sz w:val="20"/>
                <w:szCs w:val="20"/>
              </w:rPr>
              <w:t>T</w:t>
            </w:r>
            <w:r>
              <w:rPr>
                <w:rFonts w:ascii="Sitka Small" w:hAnsi="Sitka Small"/>
                <w:b/>
                <w:sz w:val="20"/>
                <w:szCs w:val="20"/>
              </w:rPr>
              <w:t>housand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 xml:space="preserve"> only</w:t>
            </w:r>
          </w:p>
        </w:tc>
      </w:tr>
    </w:tbl>
    <w:p w14:paraId="71B3B041" w14:textId="77777777" w:rsidR="003B041F" w:rsidRPr="00A7335A" w:rsidRDefault="003B041F" w:rsidP="005163B4">
      <w:pPr>
        <w:pStyle w:val="Thankyou"/>
        <w:rPr>
          <w:rFonts w:ascii="Sitka Small" w:hAnsi="Sitka Small"/>
          <w:color w:val="auto"/>
          <w:sz w:val="20"/>
        </w:rPr>
      </w:pPr>
    </w:p>
    <w:p w14:paraId="2EA12664" w14:textId="1B2B9304" w:rsidR="00A562C9" w:rsidRPr="00A7335A" w:rsidRDefault="00202E66" w:rsidP="005163B4">
      <w:pPr>
        <w:pStyle w:val="Thankyou"/>
        <w:rPr>
          <w:rFonts w:ascii="Sitka Small" w:hAnsi="Sitka Small"/>
          <w:color w:val="auto"/>
          <w:sz w:val="20"/>
        </w:rPr>
      </w:pPr>
      <w:r w:rsidRPr="00A7335A">
        <w:rPr>
          <w:rFonts w:ascii="Sitka Small" w:hAnsi="Sitka Small"/>
          <w:color w:val="auto"/>
          <w:sz w:val="20"/>
        </w:rPr>
        <w:t xml:space="preserve">Thank </w:t>
      </w:r>
      <w:r w:rsidR="005163B4" w:rsidRPr="00A7335A">
        <w:rPr>
          <w:rFonts w:ascii="Sitka Small" w:hAnsi="Sitka Small"/>
          <w:color w:val="auto"/>
          <w:sz w:val="20"/>
        </w:rPr>
        <w:t>you!</w:t>
      </w:r>
    </w:p>
    <w:p w14:paraId="774A96D4" w14:textId="77777777" w:rsidR="00D20AFD" w:rsidRPr="00A7335A" w:rsidRDefault="00D20AFD" w:rsidP="00D20AFD">
      <w:pPr>
        <w:rPr>
          <w:rFonts w:ascii="Sitka Small" w:hAnsi="Sitka Small"/>
        </w:rPr>
      </w:pPr>
    </w:p>
    <w:p w14:paraId="03892E51" w14:textId="77777777" w:rsidR="00D20AFD" w:rsidRPr="00A7335A" w:rsidRDefault="00AF54D7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6C525EA" wp14:editId="044C7FF7">
            <wp:simplePos x="0" y="0"/>
            <wp:positionH relativeFrom="column">
              <wp:posOffset>5362575</wp:posOffset>
            </wp:positionH>
            <wp:positionV relativeFrom="paragraph">
              <wp:posOffset>85725</wp:posOffset>
            </wp:positionV>
            <wp:extent cx="582295" cy="381000"/>
            <wp:effectExtent l="19050" t="0" r="8255" b="0"/>
            <wp:wrapNone/>
            <wp:docPr id="2" name="Picture 1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29119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</w:p>
    <w:p w14:paraId="0345445A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>________________</w:t>
      </w:r>
      <w:r w:rsidRPr="00A7335A">
        <w:rPr>
          <w:rFonts w:ascii="Sitka Small" w:hAnsi="Sitka Small"/>
          <w:sz w:val="22"/>
        </w:rPr>
        <w:tab/>
        <w:t xml:space="preserve">  </w:t>
      </w:r>
    </w:p>
    <w:p w14:paraId="135BE320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 xml:space="preserve">   (Anand Lobo)</w:t>
      </w:r>
      <w:r w:rsidRPr="00A7335A">
        <w:rPr>
          <w:rFonts w:ascii="Sitka Small" w:hAnsi="Sitka Small"/>
          <w:sz w:val="22"/>
        </w:rPr>
        <w:tab/>
      </w:r>
    </w:p>
    <w:sectPr w:rsidR="00D20AFD" w:rsidRPr="00A7335A" w:rsidSect="00B3435D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D2DED"/>
    <w:multiLevelType w:val="hybridMultilevel"/>
    <w:tmpl w:val="055027C2"/>
    <w:lvl w:ilvl="0" w:tplc="9160A4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B4"/>
    <w:rsid w:val="00010191"/>
    <w:rsid w:val="00047F0F"/>
    <w:rsid w:val="000653AC"/>
    <w:rsid w:val="000918EF"/>
    <w:rsid w:val="000C38BA"/>
    <w:rsid w:val="000E042A"/>
    <w:rsid w:val="000F6B47"/>
    <w:rsid w:val="000F7D4F"/>
    <w:rsid w:val="00140EA0"/>
    <w:rsid w:val="00202E66"/>
    <w:rsid w:val="00215A97"/>
    <w:rsid w:val="00245463"/>
    <w:rsid w:val="002523E9"/>
    <w:rsid w:val="00270930"/>
    <w:rsid w:val="002711D4"/>
    <w:rsid w:val="00272EA7"/>
    <w:rsid w:val="002E4696"/>
    <w:rsid w:val="002F6035"/>
    <w:rsid w:val="00311C97"/>
    <w:rsid w:val="00313D3A"/>
    <w:rsid w:val="00323154"/>
    <w:rsid w:val="003272DA"/>
    <w:rsid w:val="003B041F"/>
    <w:rsid w:val="003E5FCD"/>
    <w:rsid w:val="003F0E10"/>
    <w:rsid w:val="00430969"/>
    <w:rsid w:val="00442CDA"/>
    <w:rsid w:val="0045588D"/>
    <w:rsid w:val="004607E4"/>
    <w:rsid w:val="00497824"/>
    <w:rsid w:val="004C1EAB"/>
    <w:rsid w:val="004F0260"/>
    <w:rsid w:val="004F202D"/>
    <w:rsid w:val="005163B4"/>
    <w:rsid w:val="005209B5"/>
    <w:rsid w:val="00546152"/>
    <w:rsid w:val="00577C7A"/>
    <w:rsid w:val="005C41BF"/>
    <w:rsid w:val="006F1903"/>
    <w:rsid w:val="00704C33"/>
    <w:rsid w:val="00711DF0"/>
    <w:rsid w:val="0073469B"/>
    <w:rsid w:val="007A2107"/>
    <w:rsid w:val="007B38EB"/>
    <w:rsid w:val="007C11DB"/>
    <w:rsid w:val="007F19D6"/>
    <w:rsid w:val="007F5E5E"/>
    <w:rsid w:val="00812534"/>
    <w:rsid w:val="00820427"/>
    <w:rsid w:val="00860AA3"/>
    <w:rsid w:val="008C5A0E"/>
    <w:rsid w:val="008E45DF"/>
    <w:rsid w:val="008E4F88"/>
    <w:rsid w:val="00954EF9"/>
    <w:rsid w:val="00974E83"/>
    <w:rsid w:val="00987CDC"/>
    <w:rsid w:val="009A40EC"/>
    <w:rsid w:val="009D1E7D"/>
    <w:rsid w:val="009D7158"/>
    <w:rsid w:val="009F0C58"/>
    <w:rsid w:val="00A36DA2"/>
    <w:rsid w:val="00A472D4"/>
    <w:rsid w:val="00A562C9"/>
    <w:rsid w:val="00A62DAE"/>
    <w:rsid w:val="00A63377"/>
    <w:rsid w:val="00A7335A"/>
    <w:rsid w:val="00A76C66"/>
    <w:rsid w:val="00A87BAC"/>
    <w:rsid w:val="00A908B1"/>
    <w:rsid w:val="00A94169"/>
    <w:rsid w:val="00AA58F4"/>
    <w:rsid w:val="00AC2AF9"/>
    <w:rsid w:val="00AD6E6B"/>
    <w:rsid w:val="00AF54D7"/>
    <w:rsid w:val="00B04B5A"/>
    <w:rsid w:val="00B06A7A"/>
    <w:rsid w:val="00B3435D"/>
    <w:rsid w:val="00B436FD"/>
    <w:rsid w:val="00B45B45"/>
    <w:rsid w:val="00BC1C07"/>
    <w:rsid w:val="00C258C9"/>
    <w:rsid w:val="00C50F0E"/>
    <w:rsid w:val="00C86F4C"/>
    <w:rsid w:val="00C90D60"/>
    <w:rsid w:val="00CA1C8D"/>
    <w:rsid w:val="00CC54CC"/>
    <w:rsid w:val="00D20AFD"/>
    <w:rsid w:val="00D719AB"/>
    <w:rsid w:val="00D723DF"/>
    <w:rsid w:val="00D80C9D"/>
    <w:rsid w:val="00D824D4"/>
    <w:rsid w:val="00DB0B36"/>
    <w:rsid w:val="00DD4220"/>
    <w:rsid w:val="00E020A7"/>
    <w:rsid w:val="00E249ED"/>
    <w:rsid w:val="00E34C97"/>
    <w:rsid w:val="00E47F00"/>
    <w:rsid w:val="00EB4F05"/>
    <w:rsid w:val="00ED09ED"/>
    <w:rsid w:val="00EE3B75"/>
    <w:rsid w:val="00FB61AE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151E6B"/>
  <w15:docId w15:val="{E47004F6-A380-49A5-8B25-E78F0883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1D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80C9D"/>
    <w:pPr>
      <w:keepNext/>
      <w:spacing w:line="800" w:lineRule="exact"/>
      <w:jc w:val="right"/>
      <w:outlineLvl w:val="0"/>
    </w:pPr>
    <w:rPr>
      <w:rFonts w:ascii="Gabriola" w:hAnsi="Gabriola" w:cs="Arial"/>
      <w:bCs/>
      <w:color w:val="595959" w:themeColor="text1" w:themeTint="A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2711D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1D4"/>
    <w:rPr>
      <w:color w:val="808080"/>
    </w:rPr>
  </w:style>
  <w:style w:type="paragraph" w:customStyle="1" w:styleId="Right-alignedtext">
    <w:name w:val="Right-aligned text"/>
    <w:basedOn w:val="Normal"/>
    <w:qFormat/>
    <w:rsid w:val="002711D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qFormat/>
    <w:rsid w:val="00AA58F4"/>
    <w:rPr>
      <w:bCs/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unhideWhenUsed/>
    <w:qFormat/>
    <w:rsid w:val="002711D4"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9416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11D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unhideWhenUsed/>
    <w:qFormat/>
    <w:rsid w:val="002711D4"/>
    <w:pPr>
      <w:spacing w:before="100"/>
      <w:jc w:val="center"/>
    </w:pPr>
    <w:rPr>
      <w:b/>
      <w:i/>
    </w:rPr>
  </w:style>
  <w:style w:type="paragraph" w:styleId="ListParagraph">
    <w:name w:val="List Paragraph"/>
    <w:basedOn w:val="Normal"/>
    <w:uiPriority w:val="34"/>
    <w:unhideWhenUsed/>
    <w:qFormat/>
    <w:rsid w:val="000C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%20Lobo\AppData\Roaming\Microsoft\Templates\Simple_Lines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7CAFB9CB043788DCA85552273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5F92-DCEF-4150-A127-8854D4E7BABA}"/>
      </w:docPartPr>
      <w:docPartBody>
        <w:p w:rsidR="00696D42" w:rsidRDefault="00E861E9">
          <w:pPr>
            <w:pStyle w:val="C477CAFB9CB043788DCA85552273A22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1E9"/>
    <w:rsid w:val="00005D8E"/>
    <w:rsid w:val="00037E69"/>
    <w:rsid w:val="0010618F"/>
    <w:rsid w:val="00683E76"/>
    <w:rsid w:val="00696D42"/>
    <w:rsid w:val="00C1529B"/>
    <w:rsid w:val="00C55EB4"/>
    <w:rsid w:val="00D4272A"/>
    <w:rsid w:val="00E56424"/>
    <w:rsid w:val="00E861E9"/>
    <w:rsid w:val="00E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7CAFB9CB043788DCA85552273A22E">
    <w:name w:val="C477CAFB9CB043788DCA85552273A22E"/>
    <w:rsid w:val="00696D42"/>
  </w:style>
  <w:style w:type="character" w:styleId="PlaceholderText">
    <w:name w:val="Placeholder Text"/>
    <w:basedOn w:val="DefaultParagraphFont"/>
    <w:uiPriority w:val="99"/>
    <w:semiHidden/>
    <w:rsid w:val="00005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800415-3053-41D5-8E0C-54E3ED1793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AB264-0D9A-4D4F-8091-29C6FBD407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Simple_Lines_Invoice_Service.dotx</Template>
  <TotalTime>10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Lines design)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Lines design)</dc:title>
  <dc:creator>Anand Lobo</dc:creator>
  <cp:lastModifiedBy>Anand Lobo</cp:lastModifiedBy>
  <cp:revision>9</cp:revision>
  <cp:lastPrinted>2024-02-20T10:41:00Z</cp:lastPrinted>
  <dcterms:created xsi:type="dcterms:W3CDTF">2022-05-07T04:33:00Z</dcterms:created>
  <dcterms:modified xsi:type="dcterms:W3CDTF">2024-02-20T10:42:00Z</dcterms:modified>
  <cp:category>Anand Lobo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