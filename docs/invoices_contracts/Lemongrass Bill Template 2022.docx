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57" w:type="pct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596"/>
        <w:gridCol w:w="3023"/>
        <w:gridCol w:w="845"/>
        <w:gridCol w:w="250"/>
        <w:gridCol w:w="2948"/>
      </w:tblGrid>
      <w:tr w:rsidR="00AD6E6B" w14:paraId="055B3FB2" w14:textId="77777777" w:rsidTr="00D145A1">
        <w:trPr>
          <w:trHeight w:val="756"/>
        </w:trPr>
        <w:tc>
          <w:tcPr>
            <w:tcW w:w="2596" w:type="dxa"/>
            <w:shd w:val="clear" w:color="auto" w:fill="auto"/>
            <w:tcMar>
              <w:top w:w="0" w:type="dxa"/>
            </w:tcMar>
          </w:tcPr>
          <w:p w14:paraId="1C033323" w14:textId="77777777" w:rsidR="00AD6E6B" w:rsidRDefault="00A94169" w:rsidP="002711D4">
            <w:r>
              <w:rPr>
                <w:noProof/>
              </w:rPr>
              <w:drawing>
                <wp:inline distT="0" distB="0" distL="0" distR="0" wp14:anchorId="4724FF78" wp14:editId="6C16C515">
                  <wp:extent cx="1502807" cy="1529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2" r="8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2807" cy="152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6" w:type="dxa"/>
            <w:gridSpan w:val="4"/>
            <w:shd w:val="clear" w:color="auto" w:fill="auto"/>
            <w:vAlign w:val="center"/>
          </w:tcPr>
          <w:p w14:paraId="41CD8B06" w14:textId="6A373EF1" w:rsidR="00AD6E6B" w:rsidRPr="00D145A1" w:rsidRDefault="00D145A1" w:rsidP="00D80C9D">
            <w:pPr>
              <w:pStyle w:val="Heading1"/>
              <w:spacing w:after="240"/>
            </w:pPr>
            <w:r>
              <w:rPr>
                <w:sz w:val="80"/>
                <w:szCs w:val="80"/>
              </w:rPr>
              <w:t xml:space="preserve">Lemongrass Acoustic Trio </w:t>
            </w:r>
          </w:p>
        </w:tc>
      </w:tr>
      <w:tr w:rsidR="002711D4" w:rsidRPr="00A7335A" w14:paraId="4CF5571A" w14:textId="77777777" w:rsidTr="00D145A1">
        <w:trPr>
          <w:trHeight w:val="468"/>
        </w:trPr>
        <w:tc>
          <w:tcPr>
            <w:tcW w:w="5619" w:type="dxa"/>
            <w:gridSpan w:val="2"/>
            <w:shd w:val="clear" w:color="auto" w:fill="auto"/>
            <w:tcMar>
              <w:top w:w="0" w:type="dxa"/>
            </w:tcMar>
          </w:tcPr>
          <w:p w14:paraId="18A75354" w14:textId="77777777" w:rsidR="002711D4" w:rsidRPr="00A7335A" w:rsidRDefault="002711D4" w:rsidP="005163B4">
            <w:pPr>
              <w:pStyle w:val="Slogan"/>
              <w:rPr>
                <w:rFonts w:ascii="Sitka Small" w:hAnsi="Sitka Small"/>
              </w:rPr>
            </w:pPr>
          </w:p>
        </w:tc>
        <w:tc>
          <w:tcPr>
            <w:tcW w:w="4043" w:type="dxa"/>
            <w:gridSpan w:val="3"/>
            <w:shd w:val="clear" w:color="auto" w:fill="auto"/>
          </w:tcPr>
          <w:p w14:paraId="0109EDB3" w14:textId="1A61AE19" w:rsidR="00670027" w:rsidRDefault="00670027" w:rsidP="00670027">
            <w:pPr>
              <w:pStyle w:val="Right-alignedtext"/>
              <w:rPr>
                <w:rFonts w:ascii="Sitka Small" w:hAnsi="Sitka Small"/>
                <w:sz w:val="20"/>
              </w:rPr>
            </w:pPr>
            <w:r w:rsidRPr="00670027">
              <w:rPr>
                <w:rFonts w:ascii="Sitka Small" w:hAnsi="Sitka Small"/>
                <w:b/>
                <w:bCs/>
                <w:sz w:val="20"/>
              </w:rPr>
              <w:t>INVOICE #</w:t>
            </w:r>
            <w:r w:rsidRPr="00A7335A">
              <w:rPr>
                <w:rFonts w:ascii="Sitka Small" w:hAnsi="Sitka Small"/>
                <w:sz w:val="20"/>
              </w:rPr>
              <w:t xml:space="preserve"> </w:t>
            </w:r>
            <w:sdt>
              <w:sdtPr>
                <w:rPr>
                  <w:rFonts w:ascii="Sitka Small" w:hAnsi="Sitka Small"/>
                  <w:sz w:val="20"/>
                </w:rPr>
                <w:id w:val="827714957"/>
                <w:placeholder>
                  <w:docPart w:val="BACCCD58465C4F0CA03F4BDEE2580ED1"/>
                </w:placeholder>
                <w:date w:fullDate="2024-12-24T00:00:00Z">
                  <w:dateFormat w:val="yyMMdd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CC69A5">
                  <w:rPr>
                    <w:rFonts w:ascii="Sitka Small" w:hAnsi="Sitka Small"/>
                    <w:sz w:val="20"/>
                    <w:lang w:val="en-GB"/>
                  </w:rPr>
                  <w:t>241224</w:t>
                </w:r>
              </w:sdtContent>
            </w:sdt>
            <w:r w:rsidRPr="00A7335A">
              <w:rPr>
                <w:rFonts w:ascii="Sitka Small" w:hAnsi="Sitka Small"/>
                <w:sz w:val="20"/>
              </w:rPr>
              <w:t>-1</w:t>
            </w:r>
          </w:p>
          <w:p w14:paraId="663471D0" w14:textId="7E3ACDD2" w:rsidR="002711D4" w:rsidRPr="00A7335A" w:rsidRDefault="005163B4" w:rsidP="002711D4">
            <w:pPr>
              <w:pStyle w:val="Right-alignedtext"/>
              <w:rPr>
                <w:rFonts w:ascii="Sitka Small" w:hAnsi="Sitka Small"/>
                <w:sz w:val="20"/>
              </w:rPr>
            </w:pPr>
            <w:r w:rsidRPr="00670027">
              <w:rPr>
                <w:rFonts w:ascii="Sitka Small" w:hAnsi="Sitka Small"/>
                <w:b/>
                <w:bCs/>
                <w:sz w:val="20"/>
              </w:rPr>
              <w:t xml:space="preserve">Invoice </w:t>
            </w:r>
            <w:r w:rsidR="002711D4" w:rsidRPr="00670027">
              <w:rPr>
                <w:rFonts w:ascii="Sitka Small" w:hAnsi="Sitka Small"/>
                <w:b/>
                <w:bCs/>
                <w:sz w:val="20"/>
              </w:rPr>
              <w:t>Date:</w:t>
            </w:r>
            <w:r w:rsidR="002711D4" w:rsidRPr="00A7335A">
              <w:rPr>
                <w:rFonts w:ascii="Sitka Small" w:hAnsi="Sitka Small"/>
                <w:sz w:val="20"/>
              </w:rPr>
              <w:t xml:space="preserve"> </w:t>
            </w:r>
            <w:sdt>
              <w:sdtPr>
                <w:rPr>
                  <w:rFonts w:ascii="Sitka Small" w:hAnsi="Sitka Small"/>
                  <w:sz w:val="20"/>
                </w:rPr>
                <w:alias w:val="Date"/>
                <w:tag w:val="Date"/>
                <w:id w:val="1326370234"/>
                <w:placeholder>
                  <w:docPart w:val="C477CAFB9CB043788DCA85552273A22E"/>
                </w:placeholder>
                <w:date w:fullDate="2024-12-24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C69A5">
                  <w:rPr>
                    <w:rFonts w:ascii="Sitka Small" w:hAnsi="Sitka Small"/>
                    <w:sz w:val="20"/>
                  </w:rPr>
                  <w:t>December 24, 2024</w:t>
                </w:r>
              </w:sdtContent>
            </w:sdt>
          </w:p>
          <w:p w14:paraId="04FF3087" w14:textId="3E14BE98" w:rsidR="00670027" w:rsidRPr="00A7335A" w:rsidRDefault="00670027" w:rsidP="005163B4">
            <w:pPr>
              <w:pStyle w:val="Right-alignedtext"/>
              <w:rPr>
                <w:rFonts w:ascii="Sitka Small" w:hAnsi="Sitka Small"/>
                <w:sz w:val="20"/>
              </w:rPr>
            </w:pPr>
          </w:p>
        </w:tc>
      </w:tr>
      <w:tr w:rsidR="00A562C9" w:rsidRPr="00A7335A" w14:paraId="28A0727E" w14:textId="77777777" w:rsidTr="00D145A1">
        <w:trPr>
          <w:trHeight w:val="603"/>
        </w:trPr>
        <w:tc>
          <w:tcPr>
            <w:tcW w:w="6464" w:type="dxa"/>
            <w:gridSpan w:val="3"/>
            <w:shd w:val="clear" w:color="auto" w:fill="auto"/>
            <w:tcMar>
              <w:top w:w="0" w:type="dxa"/>
            </w:tcMar>
          </w:tcPr>
          <w:p w14:paraId="7B1B52CA" w14:textId="178DB16F" w:rsidR="00670027" w:rsidRPr="00670027" w:rsidRDefault="005163B4" w:rsidP="00670027">
            <w:pPr>
              <w:rPr>
                <w:rFonts w:ascii="Sitka Small" w:hAnsi="Sitka Small"/>
                <w:sz w:val="20"/>
              </w:rPr>
            </w:pPr>
            <w:r w:rsidRPr="00A7335A">
              <w:rPr>
                <w:rFonts w:ascii="Sitka Small" w:hAnsi="Sitka Small"/>
                <w:sz w:val="20"/>
              </w:rPr>
              <w:t xml:space="preserve">To: </w:t>
            </w:r>
            <w:r w:rsidR="00671F8B" w:rsidRPr="00671F8B">
              <w:rPr>
                <w:rFonts w:ascii="Sitka Small" w:hAnsi="Sitka Small"/>
                <w:b/>
                <w:bCs/>
                <w:sz w:val="20"/>
              </w:rPr>
              <w:t xml:space="preserve">Cabo Serai, Cabo de Rama, </w:t>
            </w:r>
            <w:proofErr w:type="spellStart"/>
            <w:r w:rsidR="00671F8B" w:rsidRPr="00671F8B">
              <w:rPr>
                <w:rFonts w:ascii="Sitka Small" w:hAnsi="Sitka Small"/>
                <w:b/>
                <w:bCs/>
                <w:sz w:val="20"/>
              </w:rPr>
              <w:t>Canaguinim</w:t>
            </w:r>
            <w:proofErr w:type="spellEnd"/>
            <w:r w:rsidR="00671F8B" w:rsidRPr="00671F8B">
              <w:rPr>
                <w:rFonts w:ascii="Sitka Small" w:hAnsi="Sitka Small"/>
                <w:b/>
                <w:bCs/>
                <w:sz w:val="20"/>
              </w:rPr>
              <w:t>, Goa</w:t>
            </w:r>
          </w:p>
        </w:tc>
        <w:tc>
          <w:tcPr>
            <w:tcW w:w="250" w:type="dxa"/>
            <w:shd w:val="clear" w:color="auto" w:fill="auto"/>
          </w:tcPr>
          <w:p w14:paraId="6244011F" w14:textId="77777777" w:rsidR="00A562C9" w:rsidRPr="00A7335A" w:rsidRDefault="00A562C9" w:rsidP="00916B54">
            <w:pPr>
              <w:pStyle w:val="Heading2"/>
              <w:rPr>
                <w:rFonts w:ascii="Sitka Small" w:hAnsi="Sitka Small"/>
              </w:rPr>
            </w:pPr>
          </w:p>
        </w:tc>
        <w:tc>
          <w:tcPr>
            <w:tcW w:w="2948" w:type="dxa"/>
            <w:shd w:val="clear" w:color="auto" w:fill="auto"/>
          </w:tcPr>
          <w:p w14:paraId="65EBF846" w14:textId="77777777" w:rsidR="00A562C9" w:rsidRPr="00A7335A" w:rsidRDefault="00A562C9" w:rsidP="00A562C9">
            <w:pPr>
              <w:pStyle w:val="Right-alignedtext"/>
              <w:rPr>
                <w:rFonts w:ascii="Sitka Small" w:hAnsi="Sitka Small"/>
                <w:sz w:val="20"/>
              </w:rPr>
            </w:pPr>
          </w:p>
        </w:tc>
      </w:tr>
    </w:tbl>
    <w:p w14:paraId="2E55162E" w14:textId="77777777" w:rsidR="00C50F0E" w:rsidRPr="00A7335A" w:rsidRDefault="00C50F0E" w:rsidP="004F202D">
      <w:pPr>
        <w:rPr>
          <w:rFonts w:ascii="Sitka Small" w:hAnsi="Sitka Small"/>
        </w:rPr>
      </w:pPr>
    </w:p>
    <w:tbl>
      <w:tblPr>
        <w:tblW w:w="5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8364"/>
        <w:gridCol w:w="1417"/>
      </w:tblGrid>
      <w:tr w:rsidR="00FC4690" w:rsidRPr="00A7335A" w14:paraId="59215869" w14:textId="77777777" w:rsidTr="00902D9D">
        <w:trPr>
          <w:cantSplit/>
          <w:trHeight w:val="216"/>
        </w:trPr>
        <w:tc>
          <w:tcPr>
            <w:tcW w:w="8364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7EDC8AA" w14:textId="77777777" w:rsidR="00FC4690" w:rsidRPr="00A7335A" w:rsidRDefault="00FC4690" w:rsidP="00704C33">
            <w:pPr>
              <w:pStyle w:val="Heading2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Sitka Small" w:hAnsi="Sitka Small"/>
                <w:sz w:val="20"/>
                <w:szCs w:val="20"/>
              </w:rPr>
              <w:t>Description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783815E5" w14:textId="106D0FDC" w:rsidR="00FC4690" w:rsidRPr="00A7335A" w:rsidRDefault="00FC4690" w:rsidP="00704C33">
            <w:pPr>
              <w:pStyle w:val="Heading2"/>
              <w:rPr>
                <w:rFonts w:ascii="Sitka Small" w:hAnsi="Sitka Small"/>
                <w:sz w:val="20"/>
                <w:szCs w:val="20"/>
              </w:rPr>
            </w:pPr>
            <w:r>
              <w:rPr>
                <w:rFonts w:ascii="Sitka Small" w:hAnsi="Sitka Small"/>
                <w:sz w:val="20"/>
                <w:szCs w:val="20"/>
              </w:rPr>
              <w:t>Total</w:t>
            </w:r>
          </w:p>
        </w:tc>
      </w:tr>
      <w:tr w:rsidR="00670027" w:rsidRPr="00A7335A" w14:paraId="0B4C34A4" w14:textId="77777777" w:rsidTr="00902D9D">
        <w:trPr>
          <w:cantSplit/>
          <w:trHeight w:val="182"/>
        </w:trPr>
        <w:tc>
          <w:tcPr>
            <w:tcW w:w="8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91DD86" w14:textId="77777777" w:rsidR="00D145A1" w:rsidRPr="00D145A1" w:rsidRDefault="00D145A1" w:rsidP="00670027">
            <w:pPr>
              <w:rPr>
                <w:rFonts w:ascii="Sitka Small" w:hAnsi="Sitka Small"/>
                <w:i/>
                <w:sz w:val="20"/>
                <w:szCs w:val="20"/>
              </w:rPr>
            </w:pPr>
          </w:p>
          <w:p w14:paraId="3B1761B8" w14:textId="77777777" w:rsidR="00D145A1" w:rsidRDefault="00D145A1" w:rsidP="00670027">
            <w:pPr>
              <w:rPr>
                <w:rFonts w:ascii="Sitka Small" w:hAnsi="Sitka Small"/>
                <w:i/>
                <w:sz w:val="20"/>
                <w:szCs w:val="20"/>
              </w:rPr>
            </w:pPr>
            <w:r w:rsidRPr="00D145A1">
              <w:rPr>
                <w:rFonts w:ascii="Sitka Small" w:hAnsi="Sitka Small"/>
                <w:i/>
                <w:sz w:val="20"/>
                <w:szCs w:val="20"/>
              </w:rPr>
              <w:t>Lemongrass Acoustic Trio</w:t>
            </w:r>
          </w:p>
          <w:p w14:paraId="4349FB71" w14:textId="4358DAE1" w:rsidR="00D145A1" w:rsidRPr="00D145A1" w:rsidRDefault="00D145A1" w:rsidP="00670027">
            <w:pPr>
              <w:rPr>
                <w:rFonts w:ascii="Sitka Small" w:hAnsi="Sitka Small"/>
                <w:i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14:paraId="083FECA7" w14:textId="35F74665" w:rsidR="00D94B07" w:rsidRPr="00A7335A" w:rsidRDefault="00D94B07" w:rsidP="00D94B07">
            <w:pPr>
              <w:pStyle w:val="Right-alignedtext"/>
              <w:jc w:val="left"/>
              <w:rPr>
                <w:rFonts w:ascii="Sitka Small" w:hAnsi="Sitka Small"/>
                <w:sz w:val="20"/>
                <w:szCs w:val="20"/>
              </w:rPr>
            </w:pPr>
          </w:p>
        </w:tc>
      </w:tr>
      <w:tr w:rsidR="00670027" w:rsidRPr="00A7335A" w14:paraId="0E241743" w14:textId="77777777" w:rsidTr="00902D9D">
        <w:trPr>
          <w:cantSplit/>
          <w:trHeight w:val="674"/>
        </w:trPr>
        <w:tc>
          <w:tcPr>
            <w:tcW w:w="8364" w:type="dxa"/>
            <w:tcBorders>
              <w:top w:val="nil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298EE2" w14:textId="6D26E6DB" w:rsidR="00670027" w:rsidRDefault="00671F8B" w:rsidP="00902D9D">
            <w:pPr>
              <w:rPr>
                <w:rFonts w:ascii="Sitka Small" w:hAnsi="Sitka Small"/>
                <w:sz w:val="20"/>
                <w:szCs w:val="20"/>
              </w:rPr>
            </w:pPr>
            <w:r w:rsidRPr="00671F8B">
              <w:rPr>
                <w:rFonts w:ascii="Sitka Small" w:hAnsi="Sitka Small"/>
                <w:sz w:val="20"/>
                <w:szCs w:val="20"/>
              </w:rPr>
              <w:t xml:space="preserve">Music performance – </w:t>
            </w:r>
            <w:r w:rsidR="00CC69A5">
              <w:rPr>
                <w:rFonts w:ascii="Sitka Small" w:hAnsi="Sitka Small"/>
                <w:sz w:val="20"/>
                <w:szCs w:val="20"/>
              </w:rPr>
              <w:t xml:space="preserve">Christmas </w:t>
            </w:r>
            <w:bookmarkStart w:id="0" w:name="_GoBack"/>
            <w:bookmarkEnd w:id="0"/>
            <w:r w:rsidRPr="00671F8B">
              <w:rPr>
                <w:rFonts w:ascii="Sitka Small" w:hAnsi="Sitka Small"/>
                <w:sz w:val="20"/>
                <w:szCs w:val="20"/>
              </w:rPr>
              <w:t>Eve Dinner</w:t>
            </w:r>
          </w:p>
          <w:sdt>
            <w:sdtPr>
              <w:rPr>
                <w:rFonts w:ascii="Sitka Small" w:hAnsi="Sitka Small"/>
                <w:iCs/>
                <w:sz w:val="20"/>
                <w:szCs w:val="20"/>
              </w:rPr>
              <w:id w:val="-1851635989"/>
              <w:placeholder>
                <w:docPart w:val="128E19FB3B4242368F84BF31DAFF7C77"/>
              </w:placeholder>
              <w:date w:fullDate="2024-12-24T00:00:00Z">
                <w:dateFormat w:val="dddd, dd MMMM yyyy"/>
                <w:lid w:val="en-GB"/>
                <w:storeMappedDataAs w:val="dateTime"/>
                <w:calendar w:val="gregorian"/>
              </w:date>
            </w:sdtPr>
            <w:sdtEndPr/>
            <w:sdtContent>
              <w:p w14:paraId="57B9C800" w14:textId="09F825CE" w:rsidR="00671F8B" w:rsidRDefault="00CC69A5" w:rsidP="00671F8B">
                <w:pPr>
                  <w:rPr>
                    <w:rFonts w:ascii="Sitka Small" w:hAnsi="Sitka Small"/>
                    <w:iCs/>
                    <w:sz w:val="20"/>
                    <w:szCs w:val="20"/>
                  </w:rPr>
                </w:pPr>
                <w:r>
                  <w:rPr>
                    <w:rFonts w:ascii="Sitka Small" w:hAnsi="Sitka Small"/>
                    <w:iCs/>
                    <w:sz w:val="20"/>
                    <w:szCs w:val="20"/>
                    <w:lang w:val="en-GB"/>
                  </w:rPr>
                  <w:t>Tuesday, 24 December 2024</w:t>
                </w:r>
              </w:p>
            </w:sdtContent>
          </w:sdt>
          <w:p w14:paraId="1BF3AA72" w14:textId="6FD86A0F" w:rsidR="00671F8B" w:rsidRPr="00902D9D" w:rsidRDefault="00671F8B" w:rsidP="00902D9D">
            <w:pPr>
              <w:rPr>
                <w:rFonts w:ascii="Sitka Small" w:hAnsi="Sitka Smal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CE379FE" w14:textId="77777777" w:rsidR="00D94B07" w:rsidRDefault="00D94B07" w:rsidP="00670027">
            <w:pPr>
              <w:pStyle w:val="Right-alignedtext"/>
              <w:rPr>
                <w:rFonts w:ascii="Sitka Small" w:hAnsi="Sitka Small" w:cs="Arial"/>
                <w:sz w:val="20"/>
                <w:szCs w:val="20"/>
              </w:rPr>
            </w:pPr>
          </w:p>
          <w:p w14:paraId="507FB185" w14:textId="034FF25A" w:rsidR="00670027" w:rsidRDefault="00EC0F97" w:rsidP="00670027">
            <w:pPr>
              <w:pStyle w:val="Right-alignedtext"/>
              <w:rPr>
                <w:rFonts w:ascii="Sitka Small" w:hAnsi="Sitka Small" w:cs="Arial"/>
                <w:sz w:val="20"/>
                <w:szCs w:val="20"/>
              </w:rPr>
            </w:pPr>
            <w:r w:rsidRPr="00A7335A">
              <w:rPr>
                <w:rFonts w:ascii="Times New Roman" w:hAnsi="Times New Roman"/>
                <w:sz w:val="20"/>
                <w:szCs w:val="20"/>
              </w:rPr>
              <w:t>₹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C69A5">
              <w:rPr>
                <w:rFonts w:ascii="Sitka Small" w:hAnsi="Sitka Small" w:cs="Arial"/>
                <w:sz w:val="20"/>
                <w:szCs w:val="20"/>
              </w:rPr>
              <w:t>38</w:t>
            </w:r>
            <w:r w:rsidR="004444E0">
              <w:rPr>
                <w:rFonts w:ascii="Sitka Small" w:hAnsi="Sitka Small" w:cs="Arial"/>
                <w:sz w:val="20"/>
                <w:szCs w:val="20"/>
              </w:rPr>
              <w:t>,000</w:t>
            </w:r>
            <w:r w:rsidR="00670027">
              <w:rPr>
                <w:rFonts w:ascii="Sitka Small" w:hAnsi="Sitka Small" w:cs="Arial"/>
                <w:sz w:val="20"/>
                <w:szCs w:val="20"/>
              </w:rPr>
              <w:t>/-</w:t>
            </w:r>
          </w:p>
          <w:p w14:paraId="6DDE8F15" w14:textId="36F86751" w:rsidR="00670027" w:rsidRDefault="00670027" w:rsidP="00670027">
            <w:pPr>
              <w:pStyle w:val="Right-alignedtext"/>
              <w:rPr>
                <w:rFonts w:ascii="Sitka Small" w:hAnsi="Sitka Small" w:cs="Arial"/>
                <w:sz w:val="20"/>
                <w:szCs w:val="20"/>
              </w:rPr>
            </w:pPr>
          </w:p>
        </w:tc>
      </w:tr>
      <w:tr w:rsidR="000C38BA" w:rsidRPr="00A7335A" w14:paraId="4EC6E658" w14:textId="77777777" w:rsidTr="00902D9D">
        <w:trPr>
          <w:cantSplit/>
          <w:trHeight w:val="54"/>
        </w:trPr>
        <w:tc>
          <w:tcPr>
            <w:tcW w:w="8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8C3A7E" w14:textId="77777777" w:rsidR="000C38BA" w:rsidRPr="00A7335A" w:rsidRDefault="000C38BA" w:rsidP="00A562C9">
            <w:pPr>
              <w:pStyle w:val="Right-alignedtext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Sitka Small" w:hAnsi="Sitka Small"/>
                <w:sz w:val="20"/>
                <w:szCs w:val="20"/>
              </w:rPr>
              <w:t>Subtotal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ACAF1D" w14:textId="0E34D1AD" w:rsidR="000C38BA" w:rsidRPr="00A7335A" w:rsidRDefault="000C38BA" w:rsidP="00C90D60">
            <w:pPr>
              <w:pStyle w:val="Right-alignedtext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Times New Roman" w:hAnsi="Times New Roman"/>
                <w:sz w:val="20"/>
                <w:szCs w:val="20"/>
              </w:rPr>
              <w:t>₹</w:t>
            </w:r>
            <w:r w:rsidRPr="00A7335A">
              <w:rPr>
                <w:rFonts w:ascii="Sitka Small" w:hAnsi="Sitka Small" w:cs="Arial"/>
                <w:sz w:val="20"/>
                <w:szCs w:val="20"/>
              </w:rPr>
              <w:t xml:space="preserve"> </w:t>
            </w:r>
            <w:r w:rsidR="00CC69A5">
              <w:rPr>
                <w:rFonts w:ascii="Sitka Small" w:hAnsi="Sitka Small"/>
                <w:sz w:val="20"/>
                <w:szCs w:val="20"/>
              </w:rPr>
              <w:t>38</w:t>
            </w:r>
            <w:r w:rsidR="004444E0">
              <w:rPr>
                <w:rFonts w:ascii="Sitka Small" w:hAnsi="Sitka Small"/>
                <w:sz w:val="20"/>
                <w:szCs w:val="20"/>
              </w:rPr>
              <w:t>,000</w:t>
            </w:r>
            <w:r w:rsidRPr="00A7335A">
              <w:rPr>
                <w:rFonts w:ascii="Sitka Small" w:hAnsi="Sitka Small"/>
                <w:sz w:val="20"/>
                <w:szCs w:val="20"/>
              </w:rPr>
              <w:t>/-</w:t>
            </w:r>
          </w:p>
        </w:tc>
      </w:tr>
      <w:tr w:rsidR="000C38BA" w:rsidRPr="00A7335A" w14:paraId="3C8AD57D" w14:textId="77777777" w:rsidTr="00902D9D">
        <w:trPr>
          <w:cantSplit/>
          <w:trHeight w:val="52"/>
        </w:trPr>
        <w:tc>
          <w:tcPr>
            <w:tcW w:w="8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C38CA3" w14:textId="77777777" w:rsidR="000C38BA" w:rsidRPr="00A7335A" w:rsidRDefault="000C38BA" w:rsidP="00A562C9">
            <w:pPr>
              <w:pStyle w:val="Right-alignedtext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Sitka Small" w:hAnsi="Sitka Small"/>
                <w:sz w:val="20"/>
                <w:szCs w:val="20"/>
              </w:rPr>
              <w:t>Amount Payable (in words below)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1F70515" w14:textId="7F9C9568" w:rsidR="000C38BA" w:rsidRPr="00A7335A" w:rsidRDefault="000C38BA" w:rsidP="00E11203">
            <w:pPr>
              <w:pStyle w:val="Right-alignedtext"/>
              <w:rPr>
                <w:rFonts w:ascii="Sitka Small" w:hAnsi="Sitka Small"/>
                <w:b/>
                <w:sz w:val="20"/>
                <w:szCs w:val="20"/>
              </w:rPr>
            </w:pPr>
            <w:r w:rsidRPr="00A7335A">
              <w:rPr>
                <w:rFonts w:ascii="Times New Roman" w:hAnsi="Times New Roman"/>
                <w:b/>
                <w:sz w:val="20"/>
                <w:szCs w:val="20"/>
              </w:rPr>
              <w:t>₹</w:t>
            </w:r>
            <w:r w:rsidRPr="00A7335A">
              <w:rPr>
                <w:rFonts w:ascii="Sitka Small" w:hAnsi="Sitka Small" w:cs="Arial"/>
                <w:b/>
                <w:sz w:val="20"/>
                <w:szCs w:val="20"/>
              </w:rPr>
              <w:t xml:space="preserve"> </w:t>
            </w:r>
            <w:r w:rsidR="00CC69A5">
              <w:rPr>
                <w:rFonts w:ascii="Sitka Small" w:hAnsi="Sitka Small" w:cs="Arial"/>
                <w:b/>
                <w:sz w:val="20"/>
                <w:szCs w:val="20"/>
              </w:rPr>
              <w:t>38</w:t>
            </w:r>
            <w:r w:rsidR="004444E0">
              <w:rPr>
                <w:rFonts w:ascii="Sitka Small" w:hAnsi="Sitka Small" w:cs="Arial"/>
                <w:b/>
                <w:sz w:val="20"/>
                <w:szCs w:val="20"/>
              </w:rPr>
              <w:t>,000</w:t>
            </w:r>
            <w:r w:rsidRPr="00A7335A">
              <w:rPr>
                <w:rFonts w:ascii="Sitka Small" w:hAnsi="Sitka Small"/>
                <w:b/>
                <w:sz w:val="20"/>
                <w:szCs w:val="20"/>
              </w:rPr>
              <w:t>/-</w:t>
            </w:r>
          </w:p>
        </w:tc>
      </w:tr>
      <w:tr w:rsidR="000C38BA" w:rsidRPr="00A7335A" w14:paraId="18B089C5" w14:textId="77777777" w:rsidTr="00FC4690">
        <w:trPr>
          <w:cantSplit/>
          <w:trHeight w:val="52"/>
        </w:trPr>
        <w:tc>
          <w:tcPr>
            <w:tcW w:w="978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52CF49A" w14:textId="4AE40093" w:rsidR="000C38BA" w:rsidRPr="00A7335A" w:rsidRDefault="000C38BA" w:rsidP="00C90D60">
            <w:pPr>
              <w:pStyle w:val="Right-alignedtext"/>
              <w:rPr>
                <w:rFonts w:ascii="Sitka Small" w:hAnsi="Sitka Small"/>
                <w:b/>
                <w:sz w:val="20"/>
                <w:szCs w:val="20"/>
              </w:rPr>
            </w:pPr>
            <w:r w:rsidRPr="00A7335A">
              <w:rPr>
                <w:rFonts w:ascii="Sitka Small" w:hAnsi="Sitka Small"/>
                <w:b/>
                <w:sz w:val="20"/>
                <w:szCs w:val="20"/>
              </w:rPr>
              <w:t xml:space="preserve">Rupees </w:t>
            </w:r>
            <w:r w:rsidR="00CC69A5">
              <w:rPr>
                <w:rFonts w:ascii="Sitka Small" w:hAnsi="Sitka Small"/>
                <w:b/>
                <w:sz w:val="20"/>
                <w:szCs w:val="20"/>
              </w:rPr>
              <w:t>Thirty-eight</w:t>
            </w:r>
            <w:r w:rsidR="004444E0">
              <w:rPr>
                <w:rFonts w:ascii="Sitka Small" w:hAnsi="Sitka Small"/>
                <w:b/>
                <w:sz w:val="20"/>
                <w:szCs w:val="20"/>
              </w:rPr>
              <w:t xml:space="preserve"> thousand</w:t>
            </w:r>
            <w:r w:rsidR="00347F3F">
              <w:rPr>
                <w:rFonts w:ascii="Sitka Small" w:hAnsi="Sitka Small"/>
                <w:b/>
                <w:sz w:val="20"/>
                <w:szCs w:val="20"/>
              </w:rPr>
              <w:t xml:space="preserve"> </w:t>
            </w:r>
            <w:r w:rsidRPr="00A7335A">
              <w:rPr>
                <w:rFonts w:ascii="Sitka Small" w:hAnsi="Sitka Small"/>
                <w:b/>
                <w:sz w:val="20"/>
                <w:szCs w:val="20"/>
              </w:rPr>
              <w:t>only</w:t>
            </w:r>
          </w:p>
        </w:tc>
      </w:tr>
    </w:tbl>
    <w:p w14:paraId="71B3B041" w14:textId="77777777" w:rsidR="003B041F" w:rsidRPr="00A7335A" w:rsidRDefault="003B041F" w:rsidP="00347F3F">
      <w:pPr>
        <w:pStyle w:val="Thankyou"/>
      </w:pPr>
    </w:p>
    <w:p w14:paraId="16671D84" w14:textId="2F620D5A" w:rsidR="00893964" w:rsidRDefault="00893964" w:rsidP="00347F3F">
      <w:pPr>
        <w:pStyle w:val="Thankyou"/>
        <w:rPr>
          <w:b/>
        </w:rPr>
      </w:pPr>
      <w:r>
        <w:t>Pa</w:t>
      </w:r>
      <w:r w:rsidRPr="00893964">
        <w:t>yabl</w:t>
      </w:r>
      <w:r>
        <w:t>e to:</w:t>
      </w:r>
    </w:p>
    <w:p w14:paraId="307852F8" w14:textId="1A86E283" w:rsidR="00893964" w:rsidRPr="00347F3F" w:rsidRDefault="00893964" w:rsidP="00347F3F">
      <w:pPr>
        <w:pStyle w:val="Thankyou"/>
        <w:rPr>
          <w:b/>
          <w:bCs w:val="0"/>
        </w:rPr>
      </w:pPr>
      <w:r w:rsidRPr="00347F3F">
        <w:rPr>
          <w:b/>
          <w:bCs w:val="0"/>
        </w:rPr>
        <w:t>Anand Richard Lobo</w:t>
      </w:r>
    </w:p>
    <w:p w14:paraId="7128E335" w14:textId="77777777" w:rsidR="00670027" w:rsidRDefault="00670027" w:rsidP="00670027">
      <w:pPr>
        <w:pStyle w:val="Thankyou"/>
      </w:pPr>
      <w:r w:rsidRPr="00F2382A">
        <w:rPr>
          <w:u w:val="single"/>
        </w:rPr>
        <w:t>PAN:</w:t>
      </w:r>
      <w:r>
        <w:t xml:space="preserve"> </w:t>
      </w:r>
      <w:r w:rsidRPr="00347F3F">
        <w:rPr>
          <w:b/>
          <w:bCs w:val="0"/>
        </w:rPr>
        <w:t>AKFPL2368F</w:t>
      </w:r>
      <w:r>
        <w:tab/>
      </w:r>
    </w:p>
    <w:p w14:paraId="43AC816C" w14:textId="42624AA4" w:rsidR="00893964" w:rsidRDefault="00893964" w:rsidP="00347F3F">
      <w:pPr>
        <w:pStyle w:val="Thankyou"/>
        <w:rPr>
          <w:b/>
        </w:rPr>
      </w:pPr>
      <w:r w:rsidRPr="00893964">
        <w:rPr>
          <w:u w:val="single"/>
        </w:rPr>
        <w:t>IFSC:</w:t>
      </w:r>
      <w:r>
        <w:t xml:space="preserve"> </w:t>
      </w:r>
      <w:r w:rsidRPr="00347F3F">
        <w:rPr>
          <w:b/>
          <w:bCs w:val="0"/>
        </w:rPr>
        <w:t>UBIN 0532509</w:t>
      </w:r>
    </w:p>
    <w:p w14:paraId="733C6989" w14:textId="5BA38771" w:rsidR="00893964" w:rsidRDefault="00893964" w:rsidP="00347F3F">
      <w:pPr>
        <w:pStyle w:val="Thankyou"/>
        <w:rPr>
          <w:b/>
        </w:rPr>
      </w:pPr>
      <w:r w:rsidRPr="00893964">
        <w:rPr>
          <w:u w:val="single"/>
        </w:rPr>
        <w:t>Account #:</w:t>
      </w:r>
      <w:r>
        <w:t xml:space="preserve"> </w:t>
      </w:r>
      <w:r w:rsidRPr="00347F3F">
        <w:rPr>
          <w:b/>
          <w:bCs w:val="0"/>
        </w:rPr>
        <w:t>52010 10269 01605</w:t>
      </w:r>
    </w:p>
    <w:p w14:paraId="6DD694D7" w14:textId="37154B1E" w:rsidR="00893964" w:rsidRDefault="00347F3F" w:rsidP="00347F3F">
      <w:pPr>
        <w:pStyle w:val="Thankyou"/>
        <w:rPr>
          <w:b/>
        </w:rPr>
      </w:pPr>
      <w:r w:rsidRPr="00347F3F">
        <w:t xml:space="preserve">      </w:t>
      </w:r>
      <w:r w:rsidR="00670027">
        <w:t xml:space="preserve">    </w:t>
      </w:r>
      <w:r w:rsidRPr="00347F3F">
        <w:t xml:space="preserve">  </w:t>
      </w:r>
      <w:r w:rsidR="00893964" w:rsidRPr="00893964">
        <w:rPr>
          <w:u w:val="single"/>
        </w:rPr>
        <w:t>UPI:</w:t>
      </w:r>
      <w:r w:rsidR="00893964">
        <w:t xml:space="preserve"> </w:t>
      </w:r>
      <w:proofErr w:type="spellStart"/>
      <w:r w:rsidR="00893964" w:rsidRPr="00347F3F">
        <w:rPr>
          <w:b/>
          <w:bCs w:val="0"/>
        </w:rPr>
        <w:t>anandrlobo@okaxis</w:t>
      </w:r>
      <w:proofErr w:type="spellEnd"/>
    </w:p>
    <w:p w14:paraId="6CA0D163" w14:textId="0D48CE41" w:rsidR="00347F3F" w:rsidRDefault="00670027" w:rsidP="00670027">
      <w:pPr>
        <w:pStyle w:val="Thankyou"/>
      </w:pPr>
      <w:r>
        <w:t>Payment to be processed within one week of receipt.</w:t>
      </w:r>
    </w:p>
    <w:p w14:paraId="39C1AAAB" w14:textId="77777777" w:rsidR="00670027" w:rsidRDefault="00670027" w:rsidP="00670027">
      <w:pPr>
        <w:pStyle w:val="Thankyou"/>
      </w:pPr>
    </w:p>
    <w:p w14:paraId="551FDBA7" w14:textId="77777777" w:rsidR="00670027" w:rsidRPr="00670027" w:rsidRDefault="00670027" w:rsidP="00670027">
      <w:pPr>
        <w:pStyle w:val="Thankyou"/>
      </w:pPr>
    </w:p>
    <w:p w14:paraId="03892E51" w14:textId="77777777" w:rsidR="00D20AFD" w:rsidRPr="00A7335A" w:rsidRDefault="00AF54D7" w:rsidP="00D20AFD">
      <w:pPr>
        <w:jc w:val="right"/>
        <w:rPr>
          <w:rFonts w:ascii="Sitka Small" w:hAnsi="Sitka Small"/>
          <w:sz w:val="22"/>
        </w:rPr>
      </w:pPr>
      <w:r w:rsidRPr="00A7335A">
        <w:rPr>
          <w:rFonts w:ascii="Sitka Small" w:hAnsi="Sitka Small"/>
          <w:noProof/>
          <w:sz w:val="22"/>
        </w:rPr>
        <w:drawing>
          <wp:anchor distT="0" distB="0" distL="114300" distR="114300" simplePos="0" relativeHeight="251658240" behindDoc="0" locked="0" layoutInCell="1" allowOverlap="1" wp14:anchorId="76C525EA" wp14:editId="19076826">
            <wp:simplePos x="0" y="0"/>
            <wp:positionH relativeFrom="column">
              <wp:posOffset>5191125</wp:posOffset>
            </wp:positionH>
            <wp:positionV relativeFrom="paragraph">
              <wp:posOffset>76200</wp:posOffset>
            </wp:positionV>
            <wp:extent cx="582295" cy="381000"/>
            <wp:effectExtent l="19050" t="0" r="8255" b="0"/>
            <wp:wrapNone/>
            <wp:docPr id="2" name="Picture 1" descr="Signature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_smal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9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29119" w14:textId="77777777" w:rsidR="00D20AFD" w:rsidRPr="00A7335A" w:rsidRDefault="00D20AFD" w:rsidP="00D20AFD">
      <w:pPr>
        <w:jc w:val="right"/>
        <w:rPr>
          <w:rFonts w:ascii="Sitka Small" w:hAnsi="Sitka Small"/>
          <w:sz w:val="22"/>
        </w:rPr>
      </w:pPr>
    </w:p>
    <w:p w14:paraId="0345445A" w14:textId="77777777" w:rsidR="00D20AFD" w:rsidRPr="00A7335A" w:rsidRDefault="00D20AFD" w:rsidP="00D20AFD">
      <w:pPr>
        <w:jc w:val="right"/>
        <w:rPr>
          <w:rFonts w:ascii="Sitka Small" w:hAnsi="Sitka Small"/>
          <w:sz w:val="22"/>
        </w:rPr>
      </w:pPr>
      <w:r w:rsidRPr="00A7335A">
        <w:rPr>
          <w:rFonts w:ascii="Sitka Small" w:hAnsi="Sitka Small"/>
          <w:sz w:val="22"/>
        </w:rPr>
        <w:t>________________</w:t>
      </w:r>
      <w:r w:rsidRPr="00A7335A">
        <w:rPr>
          <w:rFonts w:ascii="Sitka Small" w:hAnsi="Sitka Small"/>
          <w:sz w:val="22"/>
        </w:rPr>
        <w:tab/>
        <w:t xml:space="preserve">  </w:t>
      </w:r>
    </w:p>
    <w:p w14:paraId="135BE320" w14:textId="77777777" w:rsidR="00D20AFD" w:rsidRPr="00A7335A" w:rsidRDefault="00D20AFD" w:rsidP="00D20AFD">
      <w:pPr>
        <w:jc w:val="right"/>
        <w:rPr>
          <w:rFonts w:ascii="Sitka Small" w:hAnsi="Sitka Small"/>
          <w:sz w:val="22"/>
        </w:rPr>
      </w:pPr>
      <w:r w:rsidRPr="00A7335A">
        <w:rPr>
          <w:rFonts w:ascii="Sitka Small" w:hAnsi="Sitka Small"/>
          <w:sz w:val="22"/>
        </w:rPr>
        <w:t xml:space="preserve">   (Anand Lobo)</w:t>
      </w:r>
      <w:r w:rsidRPr="00A7335A">
        <w:rPr>
          <w:rFonts w:ascii="Sitka Small" w:hAnsi="Sitka Small"/>
          <w:sz w:val="22"/>
        </w:rPr>
        <w:tab/>
      </w:r>
    </w:p>
    <w:sectPr w:rsidR="00D20AFD" w:rsidRPr="00A7335A" w:rsidSect="00B62106">
      <w:pgSz w:w="11906" w:h="16838" w:code="9"/>
      <w:pgMar w:top="144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23FB"/>
    <w:multiLevelType w:val="hybridMultilevel"/>
    <w:tmpl w:val="5A780B10"/>
    <w:lvl w:ilvl="0" w:tplc="A8F65C54">
      <w:numFmt w:val="bullet"/>
      <w:lvlText w:val="-"/>
      <w:lvlJc w:val="left"/>
      <w:pPr>
        <w:ind w:left="720" w:hanging="360"/>
      </w:pPr>
      <w:rPr>
        <w:rFonts w:ascii="Sitka Small" w:eastAsia="Times New Roman" w:hAnsi="Sitka Small" w:cs="Times New Roman" w:hint="default"/>
        <w:i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D2DED"/>
    <w:multiLevelType w:val="hybridMultilevel"/>
    <w:tmpl w:val="055027C2"/>
    <w:lvl w:ilvl="0" w:tplc="9160A44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B4"/>
    <w:rsid w:val="00010191"/>
    <w:rsid w:val="00047F0F"/>
    <w:rsid w:val="000653AC"/>
    <w:rsid w:val="000918EF"/>
    <w:rsid w:val="000C38BA"/>
    <w:rsid w:val="000E042A"/>
    <w:rsid w:val="000F6B47"/>
    <w:rsid w:val="000F7D4F"/>
    <w:rsid w:val="00114C5C"/>
    <w:rsid w:val="00140EA0"/>
    <w:rsid w:val="00202E66"/>
    <w:rsid w:val="00202ED1"/>
    <w:rsid w:val="00215A97"/>
    <w:rsid w:val="00245463"/>
    <w:rsid w:val="002523E9"/>
    <w:rsid w:val="00270930"/>
    <w:rsid w:val="002711D4"/>
    <w:rsid w:val="00272EA7"/>
    <w:rsid w:val="002F6035"/>
    <w:rsid w:val="00311C97"/>
    <w:rsid w:val="00313D3A"/>
    <w:rsid w:val="00323154"/>
    <w:rsid w:val="003272DA"/>
    <w:rsid w:val="003432EF"/>
    <w:rsid w:val="00347F3F"/>
    <w:rsid w:val="003B041F"/>
    <w:rsid w:val="003E5FCD"/>
    <w:rsid w:val="003F0E10"/>
    <w:rsid w:val="00430969"/>
    <w:rsid w:val="00442CDA"/>
    <w:rsid w:val="004444E0"/>
    <w:rsid w:val="0045588D"/>
    <w:rsid w:val="00497824"/>
    <w:rsid w:val="004C1EAB"/>
    <w:rsid w:val="004F0260"/>
    <w:rsid w:val="004F202D"/>
    <w:rsid w:val="005163B4"/>
    <w:rsid w:val="005209B5"/>
    <w:rsid w:val="00546152"/>
    <w:rsid w:val="005810EA"/>
    <w:rsid w:val="005A4A61"/>
    <w:rsid w:val="005B0852"/>
    <w:rsid w:val="005B4E74"/>
    <w:rsid w:val="005C41BF"/>
    <w:rsid w:val="005D1C20"/>
    <w:rsid w:val="00624BE4"/>
    <w:rsid w:val="00670027"/>
    <w:rsid w:val="00671F8B"/>
    <w:rsid w:val="00673C8C"/>
    <w:rsid w:val="006F1903"/>
    <w:rsid w:val="00704C33"/>
    <w:rsid w:val="00711DF0"/>
    <w:rsid w:val="0073469B"/>
    <w:rsid w:val="00740FB9"/>
    <w:rsid w:val="007B38EB"/>
    <w:rsid w:val="007C11DB"/>
    <w:rsid w:val="007F19D6"/>
    <w:rsid w:val="007F5E5E"/>
    <w:rsid w:val="00820427"/>
    <w:rsid w:val="00860AA3"/>
    <w:rsid w:val="00893964"/>
    <w:rsid w:val="008C5A0E"/>
    <w:rsid w:val="008E45DF"/>
    <w:rsid w:val="008E4F88"/>
    <w:rsid w:val="00902D9D"/>
    <w:rsid w:val="0095437F"/>
    <w:rsid w:val="00954EF9"/>
    <w:rsid w:val="00987CDC"/>
    <w:rsid w:val="009A40EC"/>
    <w:rsid w:val="009D1E7D"/>
    <w:rsid w:val="009D7158"/>
    <w:rsid w:val="00A36DA2"/>
    <w:rsid w:val="00A472D4"/>
    <w:rsid w:val="00A562C9"/>
    <w:rsid w:val="00A62DAE"/>
    <w:rsid w:val="00A63377"/>
    <w:rsid w:val="00A7335A"/>
    <w:rsid w:val="00A87BAC"/>
    <w:rsid w:val="00A908B1"/>
    <w:rsid w:val="00A94169"/>
    <w:rsid w:val="00AA58F4"/>
    <w:rsid w:val="00AC2AF9"/>
    <w:rsid w:val="00AD6E6B"/>
    <w:rsid w:val="00AF54D7"/>
    <w:rsid w:val="00B04B5A"/>
    <w:rsid w:val="00B436FD"/>
    <w:rsid w:val="00B62106"/>
    <w:rsid w:val="00BC1C07"/>
    <w:rsid w:val="00BD1DA1"/>
    <w:rsid w:val="00C258C9"/>
    <w:rsid w:val="00C50F0E"/>
    <w:rsid w:val="00C86F4C"/>
    <w:rsid w:val="00C90D60"/>
    <w:rsid w:val="00CA1C8D"/>
    <w:rsid w:val="00CC54CC"/>
    <w:rsid w:val="00CC69A5"/>
    <w:rsid w:val="00D145A1"/>
    <w:rsid w:val="00D20AFD"/>
    <w:rsid w:val="00D719AB"/>
    <w:rsid w:val="00D80C9D"/>
    <w:rsid w:val="00D824D4"/>
    <w:rsid w:val="00D94B07"/>
    <w:rsid w:val="00DA5F54"/>
    <w:rsid w:val="00DB0B36"/>
    <w:rsid w:val="00DD4220"/>
    <w:rsid w:val="00E020A7"/>
    <w:rsid w:val="00E249ED"/>
    <w:rsid w:val="00E34C97"/>
    <w:rsid w:val="00E47F00"/>
    <w:rsid w:val="00EB4F05"/>
    <w:rsid w:val="00EC0F97"/>
    <w:rsid w:val="00ED09ED"/>
    <w:rsid w:val="00EE3B75"/>
    <w:rsid w:val="00F03D81"/>
    <w:rsid w:val="00F2382A"/>
    <w:rsid w:val="00F368D1"/>
    <w:rsid w:val="00F918DC"/>
    <w:rsid w:val="00FA7E76"/>
    <w:rsid w:val="00FB61AE"/>
    <w:rsid w:val="00FC4690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151E6B"/>
  <w15:docId w15:val="{E47004F6-A380-49A5-8B25-E78F0883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711D4"/>
    <w:rPr>
      <w:rFonts w:asciiTheme="minorHAnsi" w:hAnsiTheme="minorHAnsi"/>
      <w:color w:val="262626" w:themeColor="text1" w:themeTint="D9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D80C9D"/>
    <w:pPr>
      <w:keepNext/>
      <w:spacing w:line="800" w:lineRule="exact"/>
      <w:jc w:val="right"/>
      <w:outlineLvl w:val="0"/>
    </w:pPr>
    <w:rPr>
      <w:rFonts w:ascii="Gabriola" w:hAnsi="Gabriola" w:cs="Arial"/>
      <w:bCs/>
      <w:color w:val="595959" w:themeColor="text1" w:themeTint="A6"/>
      <w:kern w:val="44"/>
      <w:sz w:val="72"/>
      <w:szCs w:val="72"/>
    </w:rPr>
  </w:style>
  <w:style w:type="paragraph" w:styleId="Heading2">
    <w:name w:val="heading 2"/>
    <w:basedOn w:val="Normal"/>
    <w:next w:val="Normal"/>
    <w:qFormat/>
    <w:rsid w:val="002711D4"/>
    <w:pPr>
      <w:keepNext/>
      <w:outlineLvl w:val="1"/>
    </w:pPr>
    <w:rPr>
      <w:rFonts w:asciiTheme="majorHAnsi" w:hAnsiTheme="majorHAnsi" w:cs="Arial"/>
      <w:bCs/>
      <w:iCs/>
      <w:szCs w:val="28"/>
    </w:rPr>
  </w:style>
  <w:style w:type="paragraph" w:styleId="Heading3">
    <w:name w:val="heading 3"/>
    <w:basedOn w:val="Normal"/>
    <w:next w:val="Normal"/>
    <w:semiHidden/>
    <w:unhideWhenUsed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1D4"/>
    <w:rPr>
      <w:color w:val="808080"/>
    </w:rPr>
  </w:style>
  <w:style w:type="paragraph" w:customStyle="1" w:styleId="Right-alignedtext">
    <w:name w:val="Right-aligned text"/>
    <w:basedOn w:val="Normal"/>
    <w:qFormat/>
    <w:rsid w:val="002711D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qFormat/>
    <w:rsid w:val="00AA58F4"/>
    <w:rPr>
      <w:bCs/>
      <w:i/>
      <w:color w:val="A6A6A6" w:themeColor="background1" w:themeShade="A6"/>
      <w:spacing w:val="4"/>
      <w:sz w:val="14"/>
      <w:szCs w:val="18"/>
    </w:rPr>
  </w:style>
  <w:style w:type="paragraph" w:customStyle="1" w:styleId="ContactInfo">
    <w:name w:val="Contact Info"/>
    <w:basedOn w:val="Normal"/>
    <w:unhideWhenUsed/>
    <w:qFormat/>
    <w:rsid w:val="002711D4"/>
    <w:pPr>
      <w:spacing w:before="520"/>
      <w:jc w:val="center"/>
    </w:pPr>
    <w:rPr>
      <w:color w:val="A6A6A6" w:themeColor="background1" w:themeShade="A6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A9416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11D4"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autoRedefine/>
    <w:unhideWhenUsed/>
    <w:qFormat/>
    <w:rsid w:val="00347F3F"/>
    <w:pPr>
      <w:spacing w:before="100"/>
      <w:jc w:val="center"/>
    </w:pPr>
    <w:rPr>
      <w:rFonts w:ascii="Sitka Small" w:hAnsi="Sitka Small"/>
      <w:bCs/>
      <w:iCs/>
      <w:color w:val="auto"/>
      <w:sz w:val="20"/>
    </w:rPr>
  </w:style>
  <w:style w:type="paragraph" w:styleId="ListParagraph">
    <w:name w:val="List Paragraph"/>
    <w:basedOn w:val="Normal"/>
    <w:uiPriority w:val="34"/>
    <w:unhideWhenUsed/>
    <w:qFormat/>
    <w:rsid w:val="000C3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nd%20Lobo\AppData\Roaming\Microsoft\Templates\Simple_Lines_Invoice_Serv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77CAFB9CB043788DCA85552273A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55F92-DCEF-4150-A127-8854D4E7BABA}"/>
      </w:docPartPr>
      <w:docPartBody>
        <w:p w:rsidR="00696D42" w:rsidRDefault="00E861E9">
          <w:pPr>
            <w:pStyle w:val="C477CAFB9CB043788DCA85552273A22E"/>
          </w:pPr>
          <w:r>
            <w:t>[Click to select date]</w:t>
          </w:r>
        </w:p>
      </w:docPartBody>
    </w:docPart>
    <w:docPart>
      <w:docPartPr>
        <w:name w:val="BACCCD58465C4F0CA03F4BDEE2580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614CE-EFDD-4903-B616-2761631DD6CF}"/>
      </w:docPartPr>
      <w:docPartBody>
        <w:p w:rsidR="00890917" w:rsidRDefault="00357B0D" w:rsidP="00357B0D">
          <w:pPr>
            <w:pStyle w:val="BACCCD58465C4F0CA03F4BDEE2580ED1"/>
          </w:pPr>
          <w:r w:rsidRPr="00BE053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28E19FB3B4242368F84BF31DAFF7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228CD-73CB-4915-9117-BB2B299015A7}"/>
      </w:docPartPr>
      <w:docPartBody>
        <w:p w:rsidR="001C26F5" w:rsidRDefault="00C25397" w:rsidP="00C25397">
          <w:pPr>
            <w:pStyle w:val="128E19FB3B4242368F84BF31DAFF7C77"/>
          </w:pPr>
          <w:r w:rsidRPr="00840EAF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61E9"/>
    <w:rsid w:val="00005D8E"/>
    <w:rsid w:val="0010618F"/>
    <w:rsid w:val="001C26F5"/>
    <w:rsid w:val="0027761E"/>
    <w:rsid w:val="00357B0D"/>
    <w:rsid w:val="003642F2"/>
    <w:rsid w:val="003B16A4"/>
    <w:rsid w:val="004F63BF"/>
    <w:rsid w:val="00575ED4"/>
    <w:rsid w:val="00683E76"/>
    <w:rsid w:val="00696D42"/>
    <w:rsid w:val="00884845"/>
    <w:rsid w:val="00890917"/>
    <w:rsid w:val="009A4F82"/>
    <w:rsid w:val="009C2BA1"/>
    <w:rsid w:val="00BB5849"/>
    <w:rsid w:val="00BE7102"/>
    <w:rsid w:val="00C25397"/>
    <w:rsid w:val="00C46D6C"/>
    <w:rsid w:val="00C55EB4"/>
    <w:rsid w:val="00C71EDA"/>
    <w:rsid w:val="00D4272A"/>
    <w:rsid w:val="00D5502B"/>
    <w:rsid w:val="00D72239"/>
    <w:rsid w:val="00E56424"/>
    <w:rsid w:val="00E8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6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77CAFB9CB043788DCA85552273A22E">
    <w:name w:val="C477CAFB9CB043788DCA85552273A22E"/>
    <w:rsid w:val="00696D42"/>
  </w:style>
  <w:style w:type="character" w:styleId="PlaceholderText">
    <w:name w:val="Placeholder Text"/>
    <w:basedOn w:val="DefaultParagraphFont"/>
    <w:uiPriority w:val="99"/>
    <w:semiHidden/>
    <w:rsid w:val="00C25397"/>
    <w:rPr>
      <w:color w:val="808080"/>
    </w:rPr>
  </w:style>
  <w:style w:type="paragraph" w:customStyle="1" w:styleId="BACCCD58465C4F0CA03F4BDEE2580ED1">
    <w:name w:val="BACCCD58465C4F0CA03F4BDEE2580ED1"/>
    <w:rsid w:val="00357B0D"/>
    <w:pPr>
      <w:spacing w:after="160" w:line="259" w:lineRule="auto"/>
    </w:pPr>
    <w:rPr>
      <w:kern w:val="2"/>
      <w:lang w:val="en-IN" w:eastAsia="en-IN"/>
      <w14:ligatures w14:val="standardContextual"/>
    </w:rPr>
  </w:style>
  <w:style w:type="paragraph" w:customStyle="1" w:styleId="128E19FB3B4242368F84BF31DAFF7C77">
    <w:name w:val="128E19FB3B4242368F84BF31DAFF7C77"/>
    <w:rsid w:val="00C25397"/>
    <w:pPr>
      <w:spacing w:after="160" w:line="259" w:lineRule="auto"/>
    </w:pPr>
    <w:rPr>
      <w:kern w:val="2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EAB264-0D9A-4D4F-8091-29C6FBD407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7F986C-120D-401B-8C9C-CCD2CB92C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Simple_Lines_Invoice_Service.dotx</Template>
  <TotalTime>1842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invoice (Simple Lines design)</vt:lpstr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invoice (Simple Lines design)</dc:title>
  <dc:creator>Anand Lobo</dc:creator>
  <cp:lastModifiedBy>Anand</cp:lastModifiedBy>
  <cp:revision>35</cp:revision>
  <cp:lastPrinted>2024-12-25T12:56:00Z</cp:lastPrinted>
  <dcterms:created xsi:type="dcterms:W3CDTF">2022-04-18T13:39:00Z</dcterms:created>
  <dcterms:modified xsi:type="dcterms:W3CDTF">2024-12-25T17:40:00Z</dcterms:modified>
  <cp:category>Anand Lobo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TC011465851033</vt:lpwstr>
  </property>
</Properties>
</file>