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7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466"/>
        <w:gridCol w:w="3077"/>
        <w:gridCol w:w="859"/>
        <w:gridCol w:w="250"/>
        <w:gridCol w:w="3010"/>
      </w:tblGrid>
      <w:tr w:rsidR="00AD6E6B" w14:paraId="055B3FB2" w14:textId="77777777" w:rsidTr="00D80C9D">
        <w:trPr>
          <w:trHeight w:val="756"/>
        </w:trPr>
        <w:tc>
          <w:tcPr>
            <w:tcW w:w="2480" w:type="dxa"/>
            <w:shd w:val="clear" w:color="auto" w:fill="auto"/>
            <w:tcMar>
              <w:top w:w="0" w:type="dxa"/>
            </w:tcMar>
          </w:tcPr>
          <w:p w14:paraId="1C033323" w14:textId="77777777" w:rsidR="00AD6E6B" w:rsidRDefault="00A94169" w:rsidP="002711D4">
            <w:r>
              <w:rPr>
                <w:noProof/>
              </w:rPr>
              <w:drawing>
                <wp:inline distT="0" distB="0" distL="0" distR="0" wp14:anchorId="4724FF78" wp14:editId="02439BEA">
                  <wp:extent cx="1355492" cy="1455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1" r="3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492" cy="14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1" w:type="dxa"/>
            <w:gridSpan w:val="4"/>
            <w:shd w:val="clear" w:color="auto" w:fill="auto"/>
            <w:vAlign w:val="center"/>
          </w:tcPr>
          <w:p w14:paraId="41CD8B06" w14:textId="77777777" w:rsidR="00AD6E6B" w:rsidRPr="00D80C9D" w:rsidRDefault="005163B4" w:rsidP="00D80C9D">
            <w:pPr>
              <w:pStyle w:val="Heading1"/>
              <w:spacing w:after="240"/>
              <w:rPr>
                <w:sz w:val="80"/>
                <w:szCs w:val="80"/>
              </w:rPr>
            </w:pPr>
            <w:r w:rsidRPr="00D80C9D">
              <w:rPr>
                <w:sz w:val="80"/>
                <w:szCs w:val="80"/>
              </w:rPr>
              <w:t>Lemongrass Acoustic Trio</w:t>
            </w:r>
          </w:p>
        </w:tc>
      </w:tr>
      <w:tr w:rsidR="002711D4" w:rsidRPr="00A7335A" w14:paraId="4CF5571A" w14:textId="77777777" w:rsidTr="00A62DAE">
        <w:trPr>
          <w:trHeight w:val="468"/>
        </w:trPr>
        <w:tc>
          <w:tcPr>
            <w:tcW w:w="5785" w:type="dxa"/>
            <w:gridSpan w:val="2"/>
            <w:shd w:val="clear" w:color="auto" w:fill="auto"/>
            <w:tcMar>
              <w:top w:w="0" w:type="dxa"/>
            </w:tcMar>
          </w:tcPr>
          <w:p w14:paraId="18A75354" w14:textId="77777777" w:rsidR="002711D4" w:rsidRPr="00A7335A" w:rsidRDefault="002711D4" w:rsidP="005163B4">
            <w:pPr>
              <w:pStyle w:val="Slogan"/>
              <w:rPr>
                <w:rFonts w:ascii="Sitka Small" w:hAnsi="Sitka Small"/>
              </w:rPr>
            </w:pPr>
          </w:p>
        </w:tc>
        <w:tc>
          <w:tcPr>
            <w:tcW w:w="4436" w:type="dxa"/>
            <w:gridSpan w:val="3"/>
            <w:shd w:val="clear" w:color="auto" w:fill="auto"/>
          </w:tcPr>
          <w:p w14:paraId="663471D0" w14:textId="5770DD72" w:rsidR="002711D4" w:rsidRPr="00A7335A" w:rsidRDefault="005163B4" w:rsidP="002711D4">
            <w:pPr>
              <w:pStyle w:val="Right-alignedtext"/>
              <w:rPr>
                <w:rFonts w:ascii="Sitka Small" w:hAnsi="Sitka Small"/>
                <w:sz w:val="20"/>
              </w:rPr>
            </w:pPr>
            <w:r w:rsidRPr="00A7335A">
              <w:rPr>
                <w:rFonts w:ascii="Sitka Small" w:hAnsi="Sitka Small"/>
                <w:sz w:val="20"/>
              </w:rPr>
              <w:t xml:space="preserve">Invoice </w:t>
            </w:r>
            <w:r w:rsidR="002711D4" w:rsidRPr="00A7335A">
              <w:rPr>
                <w:rFonts w:ascii="Sitka Small" w:hAnsi="Sitka Small"/>
                <w:sz w:val="20"/>
              </w:rPr>
              <w:t xml:space="preserve">Date: </w:t>
            </w:r>
            <w:sdt>
              <w:sdtPr>
                <w:rPr>
                  <w:rFonts w:ascii="Sitka Small" w:hAnsi="Sitka Small"/>
                  <w:sz w:val="20"/>
                </w:rPr>
                <w:alias w:val="Date"/>
                <w:tag w:val="Date"/>
                <w:id w:val="1326370234"/>
                <w:placeholder>
                  <w:docPart w:val="C477CAFB9CB043788DCA85552273A22E"/>
                </w:placeholder>
                <w:date w:fullDate="2022-12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3432EF">
                  <w:rPr>
                    <w:rFonts w:ascii="Sitka Small" w:hAnsi="Sitka Small"/>
                    <w:sz w:val="20"/>
                  </w:rPr>
                  <w:t>December 31, 2022</w:t>
                </w:r>
              </w:sdtContent>
            </w:sdt>
          </w:p>
          <w:p w14:paraId="04FF3087" w14:textId="354AA9D0" w:rsidR="002711D4" w:rsidRPr="00A7335A" w:rsidRDefault="002711D4" w:rsidP="005163B4">
            <w:pPr>
              <w:pStyle w:val="Right-alignedtext"/>
              <w:rPr>
                <w:rFonts w:ascii="Sitka Small" w:hAnsi="Sitka Small"/>
                <w:sz w:val="20"/>
              </w:rPr>
            </w:pPr>
            <w:r w:rsidRPr="00A7335A">
              <w:rPr>
                <w:rFonts w:ascii="Sitka Small" w:hAnsi="Sitka Small"/>
                <w:sz w:val="20"/>
              </w:rPr>
              <w:t xml:space="preserve">INVOICE # </w:t>
            </w:r>
            <w:sdt>
              <w:sdtPr>
                <w:rPr>
                  <w:rFonts w:ascii="Sitka Small" w:hAnsi="Sitka Small"/>
                  <w:sz w:val="20"/>
                </w:rPr>
                <w:id w:val="827714957"/>
                <w:placeholder>
                  <w:docPart w:val="DefaultPlaceholder_-1854013437"/>
                </w:placeholder>
                <w:date w:fullDate="2022-12-31T00:00:00Z">
                  <w:dateFormat w:val="yyMMdd"/>
                  <w:lid w:val="en-GB"/>
                  <w:storeMappedDataAs w:val="dateTime"/>
                  <w:calendar w:val="gregorian"/>
                </w:date>
              </w:sdtPr>
              <w:sdtContent>
                <w:r w:rsidR="003432EF">
                  <w:rPr>
                    <w:rFonts w:ascii="Sitka Small" w:hAnsi="Sitka Small"/>
                    <w:sz w:val="20"/>
                    <w:lang w:val="en-GB"/>
                  </w:rPr>
                  <w:t>221231</w:t>
                </w:r>
              </w:sdtContent>
            </w:sdt>
            <w:r w:rsidR="00D80C9D" w:rsidRPr="00A7335A">
              <w:rPr>
                <w:rFonts w:ascii="Sitka Small" w:hAnsi="Sitka Small"/>
                <w:sz w:val="20"/>
              </w:rPr>
              <w:t>-1</w:t>
            </w:r>
          </w:p>
        </w:tc>
      </w:tr>
      <w:tr w:rsidR="00A562C9" w:rsidRPr="00A7335A" w14:paraId="28A0727E" w14:textId="77777777" w:rsidTr="000918EF">
        <w:trPr>
          <w:trHeight w:val="603"/>
        </w:trPr>
        <w:tc>
          <w:tcPr>
            <w:tcW w:w="6701" w:type="dxa"/>
            <w:gridSpan w:val="3"/>
            <w:shd w:val="clear" w:color="auto" w:fill="auto"/>
            <w:tcMar>
              <w:top w:w="0" w:type="dxa"/>
            </w:tcMar>
          </w:tcPr>
          <w:p w14:paraId="7B1B52CA" w14:textId="2120CBAA" w:rsidR="00A562C9" w:rsidRPr="00A7335A" w:rsidRDefault="005163B4" w:rsidP="00A562C9">
            <w:pPr>
              <w:rPr>
                <w:rFonts w:ascii="Sitka Small" w:hAnsi="Sitka Small"/>
              </w:rPr>
            </w:pPr>
            <w:r w:rsidRPr="00A7335A">
              <w:rPr>
                <w:rFonts w:ascii="Sitka Small" w:hAnsi="Sitka Small"/>
                <w:sz w:val="20"/>
              </w:rPr>
              <w:t xml:space="preserve">To: </w:t>
            </w:r>
            <w:r w:rsidR="005A4A61">
              <w:rPr>
                <w:rFonts w:ascii="Sitka Small" w:hAnsi="Sitka Small"/>
                <w:sz w:val="20"/>
              </w:rPr>
              <w:t xml:space="preserve">Cabo Serai, Cabo de Rama, </w:t>
            </w:r>
            <w:proofErr w:type="spellStart"/>
            <w:r w:rsidR="005A4A61">
              <w:rPr>
                <w:rFonts w:ascii="Sitka Small" w:hAnsi="Sitka Small"/>
                <w:sz w:val="20"/>
              </w:rPr>
              <w:t>Canaguinim</w:t>
            </w:r>
            <w:proofErr w:type="spellEnd"/>
            <w:r w:rsidR="005A4A61">
              <w:rPr>
                <w:rFonts w:ascii="Sitka Small" w:hAnsi="Sitka Small"/>
                <w:sz w:val="20"/>
              </w:rPr>
              <w:t>, Goa</w:t>
            </w:r>
          </w:p>
        </w:tc>
        <w:tc>
          <w:tcPr>
            <w:tcW w:w="250" w:type="dxa"/>
            <w:shd w:val="clear" w:color="auto" w:fill="auto"/>
          </w:tcPr>
          <w:p w14:paraId="6244011F" w14:textId="77777777" w:rsidR="00A562C9" w:rsidRPr="00A7335A" w:rsidRDefault="00A562C9" w:rsidP="00916B54">
            <w:pPr>
              <w:pStyle w:val="Heading2"/>
              <w:rPr>
                <w:rFonts w:ascii="Sitka Small" w:hAnsi="Sitka Small"/>
              </w:rPr>
            </w:pPr>
          </w:p>
        </w:tc>
        <w:tc>
          <w:tcPr>
            <w:tcW w:w="3270" w:type="dxa"/>
            <w:shd w:val="clear" w:color="auto" w:fill="auto"/>
          </w:tcPr>
          <w:p w14:paraId="65EBF846" w14:textId="77777777" w:rsidR="00A562C9" w:rsidRPr="00A7335A" w:rsidRDefault="00A562C9" w:rsidP="00A562C9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</w:tbl>
    <w:p w14:paraId="2E55162E" w14:textId="77777777" w:rsidR="00C50F0E" w:rsidRPr="00A7335A" w:rsidRDefault="00C50F0E" w:rsidP="004F202D">
      <w:pPr>
        <w:rPr>
          <w:rFonts w:ascii="Sitka Small" w:hAnsi="Sitka Smal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529"/>
        <w:gridCol w:w="1417"/>
        <w:gridCol w:w="1268"/>
        <w:gridCol w:w="1532"/>
      </w:tblGrid>
      <w:tr w:rsidR="009A40EC" w:rsidRPr="00A7335A" w14:paraId="59215869" w14:textId="77777777" w:rsidTr="00673C8C">
        <w:trPr>
          <w:cantSplit/>
          <w:trHeight w:val="216"/>
        </w:trPr>
        <w:tc>
          <w:tcPr>
            <w:tcW w:w="552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EDC8AA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783815E5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Unit Price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ACE103" w14:textId="77777777" w:rsidR="009A40EC" w:rsidRPr="00A7335A" w:rsidRDefault="009A40EC" w:rsidP="000918EF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Quantity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540FC70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Line Total</w:t>
            </w:r>
          </w:p>
        </w:tc>
      </w:tr>
      <w:tr w:rsidR="009A40EC" w:rsidRPr="00A7335A" w14:paraId="0B4C34A4" w14:textId="77777777" w:rsidTr="00673C8C">
        <w:trPr>
          <w:cantSplit/>
          <w:trHeight w:val="1755"/>
        </w:trPr>
        <w:tc>
          <w:tcPr>
            <w:tcW w:w="5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D4E191" w14:textId="39013245" w:rsidR="009A40EC" w:rsidRPr="00A7335A" w:rsidRDefault="009A40EC" w:rsidP="009A40EC">
            <w:pPr>
              <w:rPr>
                <w:rFonts w:ascii="Sitka Small" w:hAnsi="Sitka Small"/>
                <w:i/>
                <w:sz w:val="20"/>
                <w:szCs w:val="20"/>
              </w:rPr>
            </w:pPr>
            <w:r w:rsidRPr="00A7335A">
              <w:rPr>
                <w:rFonts w:ascii="Sitka Small" w:hAnsi="Sitka Small"/>
                <w:i/>
                <w:sz w:val="20"/>
                <w:szCs w:val="20"/>
              </w:rPr>
              <w:t>Lemongrass Acoustic Trio</w:t>
            </w:r>
          </w:p>
          <w:p w14:paraId="5850BE66" w14:textId="77777777" w:rsidR="009A40EC" w:rsidRPr="00A7335A" w:rsidRDefault="009A40EC" w:rsidP="009A40EC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  <w:p w14:paraId="59521184" w14:textId="0B1D5EA6" w:rsidR="009A40EC" w:rsidRDefault="009A40EC" w:rsidP="009A40EC">
            <w:pPr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 xml:space="preserve">Music performance </w:t>
            </w:r>
            <w:r w:rsidR="00347F3F">
              <w:rPr>
                <w:rFonts w:ascii="Sitka Small" w:hAnsi="Sitka Small"/>
                <w:sz w:val="20"/>
                <w:szCs w:val="20"/>
              </w:rPr>
              <w:t xml:space="preserve">– </w:t>
            </w:r>
            <w:r w:rsidR="003432EF">
              <w:rPr>
                <w:rFonts w:ascii="Sitka Small" w:hAnsi="Sitka Small"/>
                <w:sz w:val="20"/>
                <w:szCs w:val="20"/>
              </w:rPr>
              <w:t>New Year’s</w:t>
            </w:r>
            <w:r w:rsidR="00347F3F">
              <w:rPr>
                <w:rFonts w:ascii="Sitka Small" w:hAnsi="Sitka Small"/>
                <w:sz w:val="20"/>
                <w:szCs w:val="20"/>
              </w:rPr>
              <w:t xml:space="preserve"> </w:t>
            </w:r>
            <w:r w:rsidR="005A4A61">
              <w:rPr>
                <w:rFonts w:ascii="Sitka Small" w:hAnsi="Sitka Small"/>
                <w:sz w:val="20"/>
                <w:szCs w:val="20"/>
              </w:rPr>
              <w:t>Eve Dinner</w:t>
            </w:r>
          </w:p>
          <w:sdt>
            <w:sdtPr>
              <w:rPr>
                <w:rFonts w:ascii="Sitka Small" w:hAnsi="Sitka Small"/>
                <w:sz w:val="20"/>
                <w:szCs w:val="20"/>
              </w:rPr>
              <w:id w:val="1958597743"/>
              <w:placeholder>
                <w:docPart w:val="DefaultPlaceholder_-1854013437"/>
              </w:placeholder>
              <w:date w:fullDate="2022-12-31T00:00:00Z">
                <w:dateFormat w:val="dddd, d MMMM yyyy"/>
                <w:lid w:val="en-GB"/>
                <w:storeMappedDataAs w:val="dateTime"/>
                <w:calendar w:val="gregorian"/>
              </w:date>
            </w:sdtPr>
            <w:sdtContent>
              <w:p w14:paraId="4349FB71" w14:textId="440E2F54" w:rsidR="009D1E7D" w:rsidRPr="00A7335A" w:rsidRDefault="003432EF" w:rsidP="009A40EC">
                <w:pPr>
                  <w:rPr>
                    <w:rFonts w:ascii="Sitka Small" w:hAnsi="Sitka Small"/>
                    <w:sz w:val="20"/>
                    <w:szCs w:val="20"/>
                  </w:rPr>
                </w:pPr>
                <w:r>
                  <w:rPr>
                    <w:rFonts w:ascii="Sitka Small" w:hAnsi="Sitka Small"/>
                    <w:sz w:val="20"/>
                    <w:szCs w:val="20"/>
                    <w:lang w:val="en-GB"/>
                  </w:rPr>
                  <w:t>Saturday, 31 December 2022</w:t>
                </w:r>
              </w:p>
            </w:sdtContent>
          </w:sdt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3FECA7" w14:textId="64F9403B" w:rsidR="009A40EC" w:rsidRPr="00A7335A" w:rsidRDefault="009A40EC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5A4A61">
              <w:rPr>
                <w:rFonts w:ascii="Sitka Small" w:hAnsi="Sitka Small"/>
                <w:sz w:val="20"/>
                <w:szCs w:val="20"/>
              </w:rPr>
              <w:t>38</w:t>
            </w:r>
            <w:r w:rsidRPr="00A7335A">
              <w:rPr>
                <w:rFonts w:ascii="Sitka Small" w:hAnsi="Sitka Small"/>
                <w:sz w:val="20"/>
                <w:szCs w:val="20"/>
              </w:rPr>
              <w:t>,000/-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668AE7" w14:textId="7134DDA4" w:rsidR="009A40EC" w:rsidRPr="00A7335A" w:rsidRDefault="009A40EC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EB774A" w14:textId="38AFFF64" w:rsidR="009A40EC" w:rsidRPr="00A7335A" w:rsidRDefault="009A40EC" w:rsidP="00C90D60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347F3F">
              <w:rPr>
                <w:rFonts w:ascii="Sitka Small" w:hAnsi="Sitka Small"/>
                <w:sz w:val="20"/>
                <w:szCs w:val="20"/>
              </w:rPr>
              <w:t>3</w:t>
            </w:r>
            <w:r w:rsidR="005A4A61">
              <w:rPr>
                <w:rFonts w:ascii="Sitka Small" w:hAnsi="Sitka Small"/>
                <w:sz w:val="20"/>
                <w:szCs w:val="20"/>
              </w:rPr>
              <w:t>8</w:t>
            </w:r>
            <w:r w:rsidRPr="00A7335A">
              <w:rPr>
                <w:rFonts w:ascii="Sitka Small" w:hAnsi="Sitka Small"/>
                <w:sz w:val="20"/>
                <w:szCs w:val="20"/>
              </w:rPr>
              <w:t>,000/-</w:t>
            </w:r>
          </w:p>
        </w:tc>
      </w:tr>
      <w:tr w:rsidR="000C38BA" w:rsidRPr="00A7335A" w14:paraId="4EC6E658" w14:textId="77777777" w:rsidTr="00FA7E76">
        <w:trPr>
          <w:cantSplit/>
          <w:trHeight w:val="54"/>
        </w:trPr>
        <w:tc>
          <w:tcPr>
            <w:tcW w:w="821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C3A7E" w14:textId="77777777" w:rsidR="000C38BA" w:rsidRPr="00A7335A" w:rsidRDefault="000C38BA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Subtotal</w:t>
            </w:r>
          </w:p>
        </w:tc>
        <w:tc>
          <w:tcPr>
            <w:tcW w:w="1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ACAF1D" w14:textId="49352EFB" w:rsidR="000C38BA" w:rsidRPr="00A7335A" w:rsidRDefault="000C38BA" w:rsidP="00C90D60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347F3F">
              <w:rPr>
                <w:rFonts w:ascii="Sitka Small" w:hAnsi="Sitka Small"/>
                <w:sz w:val="20"/>
                <w:szCs w:val="20"/>
              </w:rPr>
              <w:t>3</w:t>
            </w:r>
            <w:r w:rsidR="005A4A61">
              <w:rPr>
                <w:rFonts w:ascii="Sitka Small" w:hAnsi="Sitka Small"/>
                <w:sz w:val="20"/>
                <w:szCs w:val="20"/>
              </w:rPr>
              <w:t>8</w:t>
            </w:r>
            <w:r w:rsidR="003B041F" w:rsidRPr="00A7335A">
              <w:rPr>
                <w:rFonts w:ascii="Sitka Small" w:hAnsi="Sitka Small"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</w:tr>
      <w:tr w:rsidR="009D1E7D" w:rsidRPr="00A7335A" w14:paraId="008B22B4" w14:textId="77777777" w:rsidTr="00FA7E76">
        <w:trPr>
          <w:cantSplit/>
          <w:trHeight w:val="54"/>
        </w:trPr>
        <w:tc>
          <w:tcPr>
            <w:tcW w:w="821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F6033" w14:textId="153422C8" w:rsidR="009D1E7D" w:rsidRPr="00A7335A" w:rsidRDefault="009D1E7D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>
              <w:rPr>
                <w:rFonts w:ascii="Sitka Small" w:hAnsi="Sitka Small"/>
                <w:sz w:val="20"/>
                <w:szCs w:val="20"/>
              </w:rPr>
              <w:t>TDS Deduction @ 10%</w:t>
            </w:r>
          </w:p>
        </w:tc>
        <w:tc>
          <w:tcPr>
            <w:tcW w:w="1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9A4D0F" w14:textId="0B39C00B" w:rsidR="009D1E7D" w:rsidRPr="00A7335A" w:rsidRDefault="009D1E7D" w:rsidP="00C90D60">
            <w:pPr>
              <w:pStyle w:val="Right-alignedtext"/>
              <w:rPr>
                <w:rFonts w:ascii="Times New Roman" w:hAnsi="Times New Roman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347F3F">
              <w:rPr>
                <w:rFonts w:ascii="Sitka Small" w:hAnsi="Sitka Small"/>
                <w:sz w:val="20"/>
                <w:szCs w:val="20"/>
              </w:rPr>
              <w:t>3</w:t>
            </w:r>
            <w:r w:rsidR="005A4A61">
              <w:rPr>
                <w:rFonts w:ascii="Sitka Small" w:hAnsi="Sitka Small"/>
                <w:sz w:val="20"/>
                <w:szCs w:val="20"/>
              </w:rPr>
              <w:t>8</w:t>
            </w:r>
            <w:r w:rsidRPr="00A7335A">
              <w:rPr>
                <w:rFonts w:ascii="Sitka Small" w:hAnsi="Sitka Small"/>
                <w:sz w:val="20"/>
                <w:szCs w:val="20"/>
              </w:rPr>
              <w:t>00/-</w:t>
            </w:r>
          </w:p>
        </w:tc>
      </w:tr>
      <w:tr w:rsidR="000C38BA" w:rsidRPr="00A7335A" w14:paraId="3C8AD57D" w14:textId="77777777" w:rsidTr="00FA7E76">
        <w:trPr>
          <w:cantSplit/>
          <w:trHeight w:val="52"/>
        </w:trPr>
        <w:tc>
          <w:tcPr>
            <w:tcW w:w="821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38CA3" w14:textId="77777777" w:rsidR="000C38BA" w:rsidRPr="00A7335A" w:rsidRDefault="000C38BA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Amount Payable (in words below)</w:t>
            </w:r>
          </w:p>
        </w:tc>
        <w:tc>
          <w:tcPr>
            <w:tcW w:w="1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70515" w14:textId="0C100566" w:rsidR="000C38BA" w:rsidRPr="00A7335A" w:rsidRDefault="000C38BA" w:rsidP="00E11203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Times New Roman" w:hAnsi="Times New Roman"/>
                <w:b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b/>
                <w:sz w:val="20"/>
                <w:szCs w:val="20"/>
              </w:rPr>
              <w:t xml:space="preserve"> </w:t>
            </w:r>
            <w:r w:rsidR="00347F3F">
              <w:rPr>
                <w:rFonts w:ascii="Sitka Small" w:hAnsi="Sitka Small"/>
                <w:b/>
                <w:sz w:val="20"/>
                <w:szCs w:val="20"/>
              </w:rPr>
              <w:t>3</w:t>
            </w:r>
            <w:r w:rsidR="005A4A61">
              <w:rPr>
                <w:rFonts w:ascii="Sitka Small" w:hAnsi="Sitka Small"/>
                <w:b/>
                <w:sz w:val="20"/>
                <w:szCs w:val="20"/>
              </w:rPr>
              <w:t>4</w:t>
            </w:r>
            <w:r w:rsidR="003B041F" w:rsidRPr="00A7335A">
              <w:rPr>
                <w:rFonts w:ascii="Sitka Small" w:hAnsi="Sitka Small"/>
                <w:b/>
                <w:sz w:val="20"/>
                <w:szCs w:val="20"/>
              </w:rPr>
              <w:t>,</w:t>
            </w:r>
            <w:r w:rsidR="005A4A61">
              <w:rPr>
                <w:rFonts w:ascii="Sitka Small" w:hAnsi="Sitka Small"/>
                <w:b/>
                <w:sz w:val="20"/>
                <w:szCs w:val="20"/>
              </w:rPr>
              <w:t>2</w:t>
            </w:r>
            <w:r w:rsidR="003B041F" w:rsidRPr="00A7335A">
              <w:rPr>
                <w:rFonts w:ascii="Sitka Small" w:hAnsi="Sitka Small"/>
                <w:b/>
                <w:sz w:val="20"/>
                <w:szCs w:val="20"/>
              </w:rPr>
              <w:t>00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/-</w:t>
            </w:r>
          </w:p>
        </w:tc>
      </w:tr>
      <w:tr w:rsidR="000C38BA" w:rsidRPr="00A7335A" w14:paraId="18B089C5" w14:textId="77777777" w:rsidTr="00FA7E76">
        <w:trPr>
          <w:cantSplit/>
          <w:trHeight w:val="52"/>
        </w:trPr>
        <w:tc>
          <w:tcPr>
            <w:tcW w:w="974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2CF49A" w14:textId="6200B0FD" w:rsidR="000C38BA" w:rsidRPr="00A7335A" w:rsidRDefault="000C38BA" w:rsidP="00C90D60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Sitka Small" w:hAnsi="Sitka Small"/>
                <w:b/>
                <w:sz w:val="20"/>
                <w:szCs w:val="20"/>
              </w:rPr>
              <w:t xml:space="preserve">Rupees </w:t>
            </w:r>
            <w:r w:rsidR="00347F3F">
              <w:rPr>
                <w:rFonts w:ascii="Sitka Small" w:hAnsi="Sitka Small"/>
                <w:b/>
                <w:sz w:val="20"/>
                <w:szCs w:val="20"/>
              </w:rPr>
              <w:t>Thirty-</w:t>
            </w:r>
            <w:r w:rsidR="005A4A61">
              <w:rPr>
                <w:rFonts w:ascii="Sitka Small" w:hAnsi="Sitka Small"/>
                <w:b/>
                <w:sz w:val="20"/>
                <w:szCs w:val="20"/>
              </w:rPr>
              <w:t>four</w:t>
            </w:r>
            <w:r w:rsidR="00347F3F">
              <w:rPr>
                <w:rFonts w:ascii="Sitka Small" w:hAnsi="Sitka Small"/>
                <w:b/>
                <w:sz w:val="20"/>
                <w:szCs w:val="20"/>
              </w:rPr>
              <w:t xml:space="preserve"> thousand </w:t>
            </w:r>
            <w:r w:rsidR="005A4A61">
              <w:rPr>
                <w:rFonts w:ascii="Sitka Small" w:hAnsi="Sitka Small"/>
                <w:b/>
                <w:sz w:val="20"/>
                <w:szCs w:val="20"/>
              </w:rPr>
              <w:t>two</w:t>
            </w:r>
            <w:r w:rsidR="00347F3F">
              <w:rPr>
                <w:rFonts w:ascii="Sitka Small" w:hAnsi="Sitka Small"/>
                <w:b/>
                <w:sz w:val="20"/>
                <w:szCs w:val="20"/>
              </w:rPr>
              <w:t xml:space="preserve"> hundred</w:t>
            </w:r>
            <w:r w:rsidR="00C90D60" w:rsidRPr="00A7335A">
              <w:rPr>
                <w:rFonts w:ascii="Sitka Small" w:hAnsi="Sitka Small"/>
                <w:b/>
                <w:sz w:val="20"/>
                <w:szCs w:val="20"/>
              </w:rPr>
              <w:t xml:space="preserve"> 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only</w:t>
            </w:r>
          </w:p>
        </w:tc>
      </w:tr>
    </w:tbl>
    <w:p w14:paraId="71B3B041" w14:textId="77777777" w:rsidR="003B041F" w:rsidRPr="00A7335A" w:rsidRDefault="003B041F" w:rsidP="00347F3F">
      <w:pPr>
        <w:pStyle w:val="Thankyou"/>
      </w:pPr>
    </w:p>
    <w:p w14:paraId="16671D84" w14:textId="2F620D5A" w:rsidR="00893964" w:rsidRDefault="00893964" w:rsidP="00347F3F">
      <w:pPr>
        <w:pStyle w:val="Thankyou"/>
        <w:rPr>
          <w:b/>
        </w:rPr>
      </w:pPr>
      <w:r>
        <w:t>Pa</w:t>
      </w:r>
      <w:r w:rsidRPr="00893964">
        <w:t>yabl</w:t>
      </w:r>
      <w:r>
        <w:t>e to:</w:t>
      </w:r>
    </w:p>
    <w:p w14:paraId="307852F8" w14:textId="1A86E283" w:rsidR="00893964" w:rsidRPr="00347F3F" w:rsidRDefault="00893964" w:rsidP="00347F3F">
      <w:pPr>
        <w:pStyle w:val="Thankyou"/>
        <w:rPr>
          <w:b/>
          <w:bCs w:val="0"/>
        </w:rPr>
      </w:pPr>
      <w:r w:rsidRPr="00347F3F">
        <w:rPr>
          <w:b/>
          <w:bCs w:val="0"/>
        </w:rPr>
        <w:t>Anand Richard Lobo</w:t>
      </w:r>
    </w:p>
    <w:p w14:paraId="43AC816C" w14:textId="42624AA4" w:rsidR="00893964" w:rsidRDefault="00893964" w:rsidP="00347F3F">
      <w:pPr>
        <w:pStyle w:val="Thankyou"/>
        <w:rPr>
          <w:b/>
        </w:rPr>
      </w:pPr>
      <w:r w:rsidRPr="00893964">
        <w:rPr>
          <w:u w:val="single"/>
        </w:rPr>
        <w:t>IFSC:</w:t>
      </w:r>
      <w:r>
        <w:t xml:space="preserve"> </w:t>
      </w:r>
      <w:r w:rsidRPr="00347F3F">
        <w:rPr>
          <w:b/>
          <w:bCs w:val="0"/>
        </w:rPr>
        <w:t>UBIN 0532509</w:t>
      </w:r>
    </w:p>
    <w:p w14:paraId="733C6989" w14:textId="4FD65DBA" w:rsidR="00893964" w:rsidRDefault="00893964" w:rsidP="00347F3F">
      <w:pPr>
        <w:pStyle w:val="Thankyou"/>
        <w:rPr>
          <w:b/>
        </w:rPr>
      </w:pPr>
      <w:r w:rsidRPr="00893964">
        <w:rPr>
          <w:u w:val="single"/>
        </w:rPr>
        <w:t>Account #:</w:t>
      </w:r>
      <w:r>
        <w:t xml:space="preserve"> </w:t>
      </w:r>
      <w:r w:rsidRPr="00347F3F">
        <w:rPr>
          <w:b/>
          <w:bCs w:val="0"/>
        </w:rPr>
        <w:t>52010 10269 01605</w:t>
      </w:r>
    </w:p>
    <w:p w14:paraId="6DD694D7" w14:textId="617850F8" w:rsidR="00893964" w:rsidRDefault="00347F3F" w:rsidP="00347F3F">
      <w:pPr>
        <w:pStyle w:val="Thankyou"/>
        <w:rPr>
          <w:b/>
        </w:rPr>
      </w:pPr>
      <w:r w:rsidRPr="00347F3F">
        <w:t xml:space="preserve">           </w:t>
      </w:r>
      <w:r w:rsidR="00893964" w:rsidRPr="00893964">
        <w:rPr>
          <w:u w:val="single"/>
        </w:rPr>
        <w:t>UPI:</w:t>
      </w:r>
      <w:r w:rsidR="00893964">
        <w:t xml:space="preserve"> </w:t>
      </w:r>
      <w:proofErr w:type="spellStart"/>
      <w:r w:rsidR="00893964" w:rsidRPr="00347F3F">
        <w:rPr>
          <w:b/>
          <w:bCs w:val="0"/>
        </w:rPr>
        <w:t>anandrlobo@okaxis</w:t>
      </w:r>
      <w:proofErr w:type="spellEnd"/>
    </w:p>
    <w:p w14:paraId="522672FD" w14:textId="311B6F4D" w:rsidR="00F2382A" w:rsidRDefault="00347F3F" w:rsidP="00347F3F">
      <w:pPr>
        <w:pStyle w:val="Thankyou"/>
      </w:pPr>
      <w:r w:rsidRPr="00347F3F">
        <w:t xml:space="preserve"> </w:t>
      </w:r>
      <w:r w:rsidR="00F2382A" w:rsidRPr="00F2382A">
        <w:rPr>
          <w:u w:val="single"/>
        </w:rPr>
        <w:t>PAN:</w:t>
      </w:r>
      <w:r w:rsidR="00F2382A">
        <w:t xml:space="preserve"> </w:t>
      </w:r>
      <w:r w:rsidR="00F2382A" w:rsidRPr="00347F3F">
        <w:rPr>
          <w:b/>
          <w:bCs w:val="0"/>
        </w:rPr>
        <w:t>AKFPL2368F</w:t>
      </w:r>
      <w:r>
        <w:tab/>
      </w:r>
    </w:p>
    <w:p w14:paraId="0489B82A" w14:textId="6EC2F842" w:rsidR="0095437F" w:rsidRDefault="0095437F" w:rsidP="00347F3F">
      <w:pPr>
        <w:pStyle w:val="Thankyou"/>
      </w:pPr>
      <w:r>
        <w:t>Thank you!</w:t>
      </w:r>
    </w:p>
    <w:p w14:paraId="6CA0D163" w14:textId="77777777" w:rsidR="00347F3F" w:rsidRPr="00893964" w:rsidRDefault="00347F3F" w:rsidP="00347F3F">
      <w:pPr>
        <w:pStyle w:val="Thankyou"/>
        <w:rPr>
          <w:b/>
        </w:rPr>
      </w:pPr>
    </w:p>
    <w:p w14:paraId="03892E51" w14:textId="77777777" w:rsidR="00D20AFD" w:rsidRPr="00A7335A" w:rsidRDefault="00AF54D7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6C525EA" wp14:editId="19076826">
            <wp:simplePos x="0" y="0"/>
            <wp:positionH relativeFrom="column">
              <wp:posOffset>5191125</wp:posOffset>
            </wp:positionH>
            <wp:positionV relativeFrom="paragraph">
              <wp:posOffset>76200</wp:posOffset>
            </wp:positionV>
            <wp:extent cx="582295" cy="381000"/>
            <wp:effectExtent l="19050" t="0" r="8255" b="0"/>
            <wp:wrapNone/>
            <wp:docPr id="2" name="Picture 1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29119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</w:p>
    <w:p w14:paraId="0345445A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>________________</w:t>
      </w:r>
      <w:r w:rsidRPr="00A7335A">
        <w:rPr>
          <w:rFonts w:ascii="Sitka Small" w:hAnsi="Sitka Small"/>
          <w:sz w:val="22"/>
        </w:rPr>
        <w:tab/>
        <w:t xml:space="preserve">  </w:t>
      </w:r>
    </w:p>
    <w:p w14:paraId="135BE320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 xml:space="preserve">   (Anand Lobo)</w:t>
      </w:r>
      <w:r w:rsidRPr="00A7335A">
        <w:rPr>
          <w:rFonts w:ascii="Sitka Small" w:hAnsi="Sitka Small"/>
          <w:sz w:val="22"/>
        </w:rPr>
        <w:tab/>
      </w:r>
    </w:p>
    <w:sectPr w:rsidR="00D20AFD" w:rsidRPr="00A7335A" w:rsidSect="00B62106">
      <w:pgSz w:w="11906" w:h="16838" w:code="9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D2DED"/>
    <w:multiLevelType w:val="hybridMultilevel"/>
    <w:tmpl w:val="055027C2"/>
    <w:lvl w:ilvl="0" w:tplc="9160A4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B4"/>
    <w:rsid w:val="00010191"/>
    <w:rsid w:val="00047F0F"/>
    <w:rsid w:val="000653AC"/>
    <w:rsid w:val="000918EF"/>
    <w:rsid w:val="000C38BA"/>
    <w:rsid w:val="000E042A"/>
    <w:rsid w:val="000F6B47"/>
    <w:rsid w:val="000F7D4F"/>
    <w:rsid w:val="00114C5C"/>
    <w:rsid w:val="00140EA0"/>
    <w:rsid w:val="00202E66"/>
    <w:rsid w:val="00202ED1"/>
    <w:rsid w:val="00215A97"/>
    <w:rsid w:val="00245463"/>
    <w:rsid w:val="002523E9"/>
    <w:rsid w:val="00270930"/>
    <w:rsid w:val="002711D4"/>
    <w:rsid w:val="00272EA7"/>
    <w:rsid w:val="002F6035"/>
    <w:rsid w:val="00311C97"/>
    <w:rsid w:val="00313D3A"/>
    <w:rsid w:val="00323154"/>
    <w:rsid w:val="003272DA"/>
    <w:rsid w:val="003432EF"/>
    <w:rsid w:val="00347F3F"/>
    <w:rsid w:val="003B041F"/>
    <w:rsid w:val="003E5FCD"/>
    <w:rsid w:val="003F0E10"/>
    <w:rsid w:val="00430969"/>
    <w:rsid w:val="00442CDA"/>
    <w:rsid w:val="0045588D"/>
    <w:rsid w:val="00497824"/>
    <w:rsid w:val="004C1EAB"/>
    <w:rsid w:val="004F0260"/>
    <w:rsid w:val="004F202D"/>
    <w:rsid w:val="005163B4"/>
    <w:rsid w:val="005209B5"/>
    <w:rsid w:val="00546152"/>
    <w:rsid w:val="005A4A61"/>
    <w:rsid w:val="005B0852"/>
    <w:rsid w:val="005B4E74"/>
    <w:rsid w:val="005C41BF"/>
    <w:rsid w:val="00673C8C"/>
    <w:rsid w:val="006F1903"/>
    <w:rsid w:val="00704C33"/>
    <w:rsid w:val="00711DF0"/>
    <w:rsid w:val="0073469B"/>
    <w:rsid w:val="007B38EB"/>
    <w:rsid w:val="007C11DB"/>
    <w:rsid w:val="007F19D6"/>
    <w:rsid w:val="007F5E5E"/>
    <w:rsid w:val="00820427"/>
    <w:rsid w:val="00860AA3"/>
    <w:rsid w:val="00893964"/>
    <w:rsid w:val="008C5A0E"/>
    <w:rsid w:val="008E45DF"/>
    <w:rsid w:val="008E4F88"/>
    <w:rsid w:val="0095437F"/>
    <w:rsid w:val="00954EF9"/>
    <w:rsid w:val="00987CDC"/>
    <w:rsid w:val="009A40EC"/>
    <w:rsid w:val="009D1E7D"/>
    <w:rsid w:val="009D7158"/>
    <w:rsid w:val="00A36DA2"/>
    <w:rsid w:val="00A472D4"/>
    <w:rsid w:val="00A562C9"/>
    <w:rsid w:val="00A62DAE"/>
    <w:rsid w:val="00A63377"/>
    <w:rsid w:val="00A7335A"/>
    <w:rsid w:val="00A87BAC"/>
    <w:rsid w:val="00A908B1"/>
    <w:rsid w:val="00A94169"/>
    <w:rsid w:val="00AA58F4"/>
    <w:rsid w:val="00AC2AF9"/>
    <w:rsid w:val="00AD6E6B"/>
    <w:rsid w:val="00AF54D7"/>
    <w:rsid w:val="00B04B5A"/>
    <w:rsid w:val="00B436FD"/>
    <w:rsid w:val="00B62106"/>
    <w:rsid w:val="00BC1C07"/>
    <w:rsid w:val="00BD1DA1"/>
    <w:rsid w:val="00C258C9"/>
    <w:rsid w:val="00C50F0E"/>
    <w:rsid w:val="00C86F4C"/>
    <w:rsid w:val="00C90D60"/>
    <w:rsid w:val="00CA1C8D"/>
    <w:rsid w:val="00CC54CC"/>
    <w:rsid w:val="00D20AFD"/>
    <w:rsid w:val="00D719AB"/>
    <w:rsid w:val="00D80C9D"/>
    <w:rsid w:val="00D824D4"/>
    <w:rsid w:val="00DA5F54"/>
    <w:rsid w:val="00DB0B36"/>
    <w:rsid w:val="00DD4220"/>
    <w:rsid w:val="00E020A7"/>
    <w:rsid w:val="00E249ED"/>
    <w:rsid w:val="00E34C97"/>
    <w:rsid w:val="00E47F00"/>
    <w:rsid w:val="00EB4F05"/>
    <w:rsid w:val="00ED09ED"/>
    <w:rsid w:val="00EE3B75"/>
    <w:rsid w:val="00F03D81"/>
    <w:rsid w:val="00F2382A"/>
    <w:rsid w:val="00FA7E76"/>
    <w:rsid w:val="00FB61AE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151E6B"/>
  <w15:docId w15:val="{E47004F6-A380-49A5-8B25-E78F088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80C9D"/>
    <w:pPr>
      <w:keepNext/>
      <w:spacing w:line="800" w:lineRule="exact"/>
      <w:jc w:val="right"/>
      <w:outlineLvl w:val="0"/>
    </w:pPr>
    <w:rPr>
      <w:rFonts w:ascii="Gabriola" w:hAnsi="Gabriola" w:cs="Arial"/>
      <w:bCs/>
      <w:color w:val="595959" w:themeColor="text1" w:themeTint="A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347F3F"/>
    <w:pPr>
      <w:spacing w:before="100"/>
      <w:jc w:val="center"/>
    </w:pPr>
    <w:rPr>
      <w:rFonts w:ascii="Sitka Small" w:hAnsi="Sitka Smal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unhideWhenUsed/>
    <w:qFormat/>
    <w:rsid w:val="000C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Lobo\AppData\Roaming\Microsoft\Templates\Simple_Lines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7CAFB9CB043788DCA8555227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5F92-DCEF-4150-A127-8854D4E7BABA}"/>
      </w:docPartPr>
      <w:docPartBody>
        <w:p w:rsidR="00696D42" w:rsidRDefault="00E861E9">
          <w:pPr>
            <w:pStyle w:val="C477CAFB9CB043788DCA85552273A22E"/>
          </w:pPr>
          <w:r>
            <w:t>[Click to select date]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EC061-0E6F-4143-A088-4C9A37028278}"/>
      </w:docPartPr>
      <w:docPartBody>
        <w:p w:rsidR="003642F2" w:rsidRDefault="00005D8E">
          <w:r w:rsidRPr="00BE053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1E9"/>
    <w:rsid w:val="00005D8E"/>
    <w:rsid w:val="0010618F"/>
    <w:rsid w:val="0027761E"/>
    <w:rsid w:val="003642F2"/>
    <w:rsid w:val="004F63BF"/>
    <w:rsid w:val="00575ED4"/>
    <w:rsid w:val="00683E76"/>
    <w:rsid w:val="00696D42"/>
    <w:rsid w:val="00884845"/>
    <w:rsid w:val="00BB5849"/>
    <w:rsid w:val="00C55EB4"/>
    <w:rsid w:val="00C71EDA"/>
    <w:rsid w:val="00D4272A"/>
    <w:rsid w:val="00D5502B"/>
    <w:rsid w:val="00E56424"/>
    <w:rsid w:val="00E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7CAFB9CB043788DCA85552273A22E">
    <w:name w:val="C477CAFB9CB043788DCA85552273A22E"/>
    <w:rsid w:val="00696D42"/>
  </w:style>
  <w:style w:type="character" w:styleId="PlaceholderText">
    <w:name w:val="Placeholder Text"/>
    <w:basedOn w:val="DefaultParagraphFont"/>
    <w:uiPriority w:val="99"/>
    <w:semiHidden/>
    <w:rsid w:val="00005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00415-3053-41D5-8E0C-54E3ED1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Simple_Lines_Invoice_Service.dotx</Template>
  <TotalTime>218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Anand Lobo</dc:creator>
  <cp:lastModifiedBy>Mukesh Lobo</cp:lastModifiedBy>
  <cp:revision>23</cp:revision>
  <cp:lastPrinted>2023-02-11T07:53:00Z</cp:lastPrinted>
  <dcterms:created xsi:type="dcterms:W3CDTF">2022-04-18T13:39:00Z</dcterms:created>
  <dcterms:modified xsi:type="dcterms:W3CDTF">2023-02-11T07:54:00Z</dcterms:modified>
  <cp:category>Anand Lobo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